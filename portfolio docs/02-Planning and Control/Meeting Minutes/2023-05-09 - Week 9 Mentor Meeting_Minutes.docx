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508A7" w:rsidR="009C6C85" w:rsidRDefault="009C6C85" w14:paraId="672A6659" wp14:textId="77777777">
      <w:pPr>
        <w:rPr>
          <w:rFonts w:ascii="Calibri" w:hAnsi="Calibri" w:cs="Calibri"/>
        </w:rPr>
      </w:pPr>
    </w:p>
    <w:p xmlns:wp14="http://schemas.microsoft.com/office/word/2010/wordml" w:rsidRPr="001508A7" w:rsidR="00A33A72" w:rsidP="16AEF6E0" w:rsidRDefault="001508A7" w14:paraId="446C4523" wp14:textId="04B1F9E4">
      <w:pPr>
        <w:jc w:val="center"/>
        <w:rPr>
          <w:rFonts w:ascii="Calibri" w:hAnsi="Calibri" w:cs="Calibri"/>
          <w:b w:val="1"/>
          <w:bCs w:val="1"/>
        </w:rPr>
      </w:pPr>
      <w:r w:rsidRPr="16AEF6E0" w:rsidR="6A49E540">
        <w:rPr>
          <w:rFonts w:ascii="Calibri" w:hAnsi="Calibri" w:cs="Calibri"/>
          <w:b w:val="1"/>
          <w:bCs w:val="1"/>
        </w:rPr>
        <w:t xml:space="preserve">Week 9 </w:t>
      </w:r>
      <w:r w:rsidRPr="16AEF6E0" w:rsidR="001508A7">
        <w:rPr>
          <w:rFonts w:ascii="Calibri" w:hAnsi="Calibri" w:cs="Calibri"/>
          <w:b w:val="1"/>
          <w:bCs w:val="1"/>
        </w:rPr>
        <w:t>M</w:t>
      </w:r>
      <w:r w:rsidRPr="16AEF6E0" w:rsidR="6C612B2F">
        <w:rPr>
          <w:rFonts w:ascii="Calibri" w:hAnsi="Calibri" w:cs="Calibri"/>
          <w:b w:val="1"/>
          <w:bCs w:val="1"/>
        </w:rPr>
        <w:t>en</w:t>
      </w:r>
      <w:r w:rsidRPr="16AEF6E0" w:rsidR="5F8211A0">
        <w:rPr>
          <w:rFonts w:ascii="Calibri" w:hAnsi="Calibri" w:cs="Calibri"/>
          <w:b w:val="1"/>
          <w:bCs w:val="1"/>
        </w:rPr>
        <w:t>tor Meeting</w:t>
      </w:r>
    </w:p>
    <w:p xmlns:wp14="http://schemas.microsoft.com/office/word/2010/wordml" w:rsidRPr="001508A7" w:rsidR="00A33A72" w:rsidRDefault="00A33A72" w14:paraId="0A37501D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xmlns:wp14="http://schemas.microsoft.com/office/word/2010/wordml" w:rsidRPr="001508A7" w:rsidR="00A17B50" w:rsidTr="2E0EF3AD" w14:paraId="72E1DFAB" wp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Pr="001508A7" w:rsidR="00A17B50" w:rsidP="00076A72" w:rsidRDefault="00C258FA" w14:paraId="55F8567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Pr="001508A7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A17B50" w:rsidP="48258BE4" w:rsidRDefault="009B27FD" w14:paraId="4D4C83E7" wp14:textId="2E66B13B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2E9DE5D2">
              <w:rPr>
                <w:rFonts w:ascii="Calibri" w:hAnsi="Calibri" w:cs="Calibri"/>
                <w:b w:val="1"/>
                <w:bCs w:val="1"/>
              </w:rPr>
              <w:t>Jadcup Digital Twin</w:t>
            </w:r>
          </w:p>
        </w:tc>
      </w:tr>
      <w:tr xmlns:wp14="http://schemas.microsoft.com/office/word/2010/wordml" w:rsidRPr="001508A7" w:rsidR="00A17B50" w:rsidTr="2E0EF3AD" w14:paraId="63DC8B6A" wp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="00A17B50" w:rsidP="00EC7DEA" w:rsidRDefault="001508A7" w14:paraId="4FB3E2D4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Pr="001508A7" w:rsidR="006E2523">
              <w:rPr>
                <w:rFonts w:ascii="Calibri" w:hAnsi="Calibri" w:cs="Calibri"/>
                <w:b/>
              </w:rPr>
              <w:t>:</w:t>
            </w:r>
          </w:p>
          <w:p w:rsidRPr="001508A7" w:rsidR="001508A7" w:rsidP="00EC7DEA" w:rsidRDefault="001508A7" w14:paraId="5DAB6C7B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1C2C25" w:rsidP="2E0EF3AD" w:rsidRDefault="001C2C25" w14:paraId="02EB378F" wp14:textId="687DF7F1">
            <w:pPr>
              <w:ind w:left="360"/>
              <w:rPr>
                <w:rFonts w:ascii="Calibri" w:hAnsi="Calibri" w:cs="Calibri"/>
                <w:b w:val="1"/>
                <w:bCs w:val="1"/>
              </w:rPr>
            </w:pPr>
            <w:r w:rsidRPr="2E0EF3AD" w:rsidR="32ED3473">
              <w:rPr>
                <w:rFonts w:ascii="Calibri" w:hAnsi="Calibri" w:cs="Calibri"/>
                <w:b w:val="1"/>
                <w:bCs w:val="1"/>
              </w:rPr>
              <w:t>Resolving question with Matthew on issue/problems</w:t>
            </w:r>
          </w:p>
        </w:tc>
      </w:tr>
      <w:tr xmlns:wp14="http://schemas.microsoft.com/office/word/2010/wordml" w:rsidRPr="001508A7" w:rsidR="000820DA" w:rsidTr="2E0EF3AD" w14:paraId="6AB4E5C6" wp14:textId="77777777">
        <w:tc>
          <w:tcPr>
            <w:tcW w:w="2952" w:type="dxa"/>
            <w:tcMar/>
            <w:vAlign w:val="center"/>
          </w:tcPr>
          <w:p w:rsidR="000820DA" w:rsidP="00F50B81" w:rsidRDefault="000820DA" w14:paraId="41DD33AD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:rsidRPr="001508A7" w:rsidR="001508A7" w:rsidP="00F50B81" w:rsidRDefault="001508A7" w14:paraId="6A05A809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tcMar/>
            <w:vAlign w:val="center"/>
          </w:tcPr>
          <w:p w:rsidRPr="001508A7" w:rsidR="001508A7" w:rsidP="00F50B81" w:rsidRDefault="001508A7" w14:paraId="5A39BBE3" wp14:textId="460DE837">
            <w:pPr>
              <w:rPr>
                <w:rFonts w:ascii="Calibri" w:hAnsi="Calibri" w:cs="Calibri"/>
              </w:rPr>
            </w:pPr>
            <w:r w:rsidRPr="48258BE4" w:rsidR="16BDA649">
              <w:rPr>
                <w:rFonts w:ascii="Calibri" w:hAnsi="Calibri" w:cs="Calibri"/>
              </w:rPr>
              <w:t>Matthew Kuo</w:t>
            </w:r>
          </w:p>
        </w:tc>
      </w:tr>
      <w:tr xmlns:wp14="http://schemas.microsoft.com/office/word/2010/wordml" w:rsidRPr="001508A7" w:rsidR="00F50B81" w:rsidTr="2E0EF3AD" w14:paraId="6067708E" wp14:textId="77777777">
        <w:tc>
          <w:tcPr>
            <w:tcW w:w="2952" w:type="dxa"/>
            <w:tcMar/>
            <w:vAlign w:val="center"/>
          </w:tcPr>
          <w:p w:rsidRPr="001508A7" w:rsidR="00F50B81" w:rsidP="00F50B81" w:rsidRDefault="00C91AF7" w14:paraId="05F1685E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48258BE4" w:rsidRDefault="00C91AF7" w14:paraId="41C8F396" wp14:textId="0C043BAD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608B07B3">
              <w:rPr>
                <w:rFonts w:ascii="Calibri" w:hAnsi="Calibri" w:cs="Calibri"/>
                <w:b w:val="0"/>
                <w:bCs w:val="0"/>
              </w:rPr>
              <w:t>WZ1101</w:t>
            </w:r>
          </w:p>
        </w:tc>
        <w:tc>
          <w:tcPr>
            <w:tcW w:w="2952" w:type="dxa"/>
            <w:tcMar/>
            <w:vAlign w:val="center"/>
          </w:tcPr>
          <w:p w:rsidRPr="001508A7" w:rsidR="00F50B81" w:rsidP="00F50B81" w:rsidRDefault="00C91AF7" w14:paraId="4C8BFC02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48258BE4" w:rsidRDefault="00C91AF7" w14:paraId="72A3D3EC" wp14:textId="268FC6A2">
            <w:pPr>
              <w:rPr>
                <w:rFonts w:ascii="Calibri" w:hAnsi="Calibri" w:cs="Calibri"/>
                <w:b w:val="0"/>
                <w:bCs w:val="0"/>
              </w:rPr>
            </w:pPr>
            <w:r w:rsidRPr="48258BE4" w:rsidR="79A2E90B">
              <w:rPr>
                <w:rFonts w:ascii="Calibri" w:hAnsi="Calibri" w:cs="Calibri"/>
                <w:b w:val="0"/>
                <w:bCs w:val="0"/>
              </w:rPr>
              <w:t>09/05/2023</w:t>
            </w:r>
          </w:p>
        </w:tc>
        <w:tc>
          <w:tcPr>
            <w:tcW w:w="4086" w:type="dxa"/>
            <w:tcMar/>
            <w:vAlign w:val="center"/>
          </w:tcPr>
          <w:p w:rsidRPr="001508A7" w:rsidR="00F50B81" w:rsidP="00F50B81" w:rsidRDefault="00C91AF7" w14:paraId="50791AE2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Pr="001508A7" w:rsidR="00C258FA">
              <w:rPr>
                <w:rFonts w:ascii="Calibri" w:hAnsi="Calibri" w:cs="Calibri"/>
              </w:rPr>
              <w:t xml:space="preserve"> </w:t>
            </w:r>
          </w:p>
          <w:p w:rsidRPr="001508A7" w:rsidR="00C91AF7" w:rsidP="00412A4F" w:rsidRDefault="00C91AF7" w14:paraId="0D0B940D" wp14:textId="01B95B4B">
            <w:pPr>
              <w:rPr>
                <w:rFonts w:ascii="Calibri" w:hAnsi="Calibri" w:cs="Calibri"/>
              </w:rPr>
            </w:pPr>
            <w:r w:rsidRPr="48258BE4" w:rsidR="4A60EF55">
              <w:rPr>
                <w:rFonts w:ascii="Calibri" w:hAnsi="Calibri" w:cs="Calibri"/>
              </w:rPr>
              <w:t>10:00 am</w:t>
            </w:r>
          </w:p>
        </w:tc>
      </w:tr>
      <w:tr xmlns:wp14="http://schemas.microsoft.com/office/word/2010/wordml" w:rsidRPr="001508A7" w:rsidR="001508A7" w:rsidTr="2E0EF3AD" w14:paraId="0D8573D0" wp14:textId="77777777">
        <w:tc>
          <w:tcPr>
            <w:tcW w:w="2952" w:type="dxa"/>
            <w:tcMar/>
            <w:vAlign w:val="center"/>
          </w:tcPr>
          <w:p w:rsidR="001508A7" w:rsidP="00F50B81" w:rsidRDefault="001508A7" w14:paraId="78EB2422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:rsidRPr="001508A7" w:rsidR="001508A7" w:rsidP="00F50B81" w:rsidRDefault="001508A7" w14:paraId="0E27B00A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tcMar/>
            <w:vAlign w:val="center"/>
          </w:tcPr>
          <w:p w:rsidRPr="001508A7" w:rsidR="001508A7" w:rsidP="001508A7" w:rsidRDefault="001508A7" w14:paraId="69838F89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:rsidRPr="001508A7" w:rsidR="001508A7" w:rsidP="48258BE4" w:rsidRDefault="001508A7" w14:paraId="60061E4C" wp14:textId="2E792810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6A5FFEC1">
              <w:rPr>
                <w:rFonts w:ascii="Calibri" w:hAnsi="Calibri" w:cs="Calibri"/>
                <w:b w:val="0"/>
                <w:bCs w:val="0"/>
              </w:rPr>
              <w:t>1</w:t>
            </w:r>
          </w:p>
        </w:tc>
        <w:tc>
          <w:tcPr>
            <w:tcW w:w="4086" w:type="dxa"/>
            <w:tcMar/>
            <w:vAlign w:val="center"/>
          </w:tcPr>
          <w:p w:rsidRPr="001508A7" w:rsidR="001508A7" w:rsidP="001508A7" w:rsidRDefault="001508A7" w14:paraId="60E123DE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:rsidRPr="001508A7" w:rsidR="001508A7" w:rsidP="48258BE4" w:rsidRDefault="001508A7" w14:paraId="44EAFD9C" wp14:textId="65B61BB7">
            <w:pPr>
              <w:rPr>
                <w:rFonts w:ascii="Calibri" w:hAnsi="Calibri" w:cs="Calibri"/>
                <w:b w:val="0"/>
                <w:bCs w:val="0"/>
              </w:rPr>
            </w:pPr>
            <w:r w:rsidRPr="48258BE4" w:rsidR="54B0D5B7">
              <w:rPr>
                <w:rFonts w:ascii="Calibri" w:hAnsi="Calibri" w:cs="Calibri"/>
                <w:b w:val="0"/>
                <w:bCs w:val="0"/>
              </w:rPr>
              <w:t>Myles Hoskin</w:t>
            </w:r>
          </w:p>
        </w:tc>
      </w:tr>
    </w:tbl>
    <w:p xmlns:wp14="http://schemas.microsoft.com/office/word/2010/wordml" w:rsidRPr="001508A7" w:rsidR="006A6893" w:rsidRDefault="006A6893" w14:paraId="4B94D5A5" wp14:textId="77777777">
      <w:pPr>
        <w:rPr>
          <w:rFonts w:ascii="Calibri" w:hAnsi="Calibri" w:cs="Calibri"/>
        </w:rPr>
      </w:pPr>
    </w:p>
    <w:p xmlns:wp14="http://schemas.microsoft.com/office/word/2010/wordml" w:rsidRPr="001508A7" w:rsidR="006A6893" w:rsidP="00314DCA" w:rsidRDefault="001508A7" w14:paraId="2C2DC5C4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xmlns:wp14="http://schemas.microsoft.com/office/word/2010/wordml" w:rsidRPr="001508A7" w:rsidR="006A6893" w:rsidRDefault="006A6893" w14:paraId="3DEEC669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xmlns:wp14="http://schemas.microsoft.com/office/word/2010/wordml" w:rsidRPr="001508A7" w:rsidR="00015049" w:rsidTr="48258BE4" w14:paraId="2115A97E" wp14:textId="77777777">
        <w:tc>
          <w:tcPr>
            <w:tcW w:w="9990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015049" w:rsidP="00C91AF7" w:rsidRDefault="00015049" w14:paraId="6082A6BE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xmlns:wp14="http://schemas.microsoft.com/office/word/2010/wordml" w:rsidRPr="001508A7" w:rsidR="00C91AF7" w:rsidTr="48258BE4" w14:paraId="72496B3D" wp14:textId="77777777">
        <w:tc>
          <w:tcPr>
            <w:tcW w:w="5940" w:type="dxa"/>
            <w:tcMar/>
            <w:vAlign w:val="center"/>
          </w:tcPr>
          <w:p w:rsidRPr="001508A7" w:rsidR="00C91AF7" w:rsidP="00C91AF7" w:rsidRDefault="00015049" w14:paraId="4BEFFF46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tcMar/>
            <w:vAlign w:val="center"/>
          </w:tcPr>
          <w:p w:rsidRPr="001508A7" w:rsidR="00C91AF7" w:rsidP="00C91AF7" w:rsidRDefault="00015049" w14:paraId="150F6B1E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xmlns:wp14="http://schemas.microsoft.com/office/word/2010/wordml" w:rsidRPr="001508A7" w:rsidR="00C91AF7" w:rsidTr="48258BE4" w14:paraId="3656B9AB" wp14:textId="77777777">
        <w:tc>
          <w:tcPr>
            <w:tcW w:w="5940" w:type="dxa"/>
            <w:tcMar/>
            <w:vAlign w:val="center"/>
          </w:tcPr>
          <w:p w:rsidRPr="001508A7" w:rsidR="00C91AF7" w:rsidP="00015049" w:rsidRDefault="00C91AF7" w14:paraId="45FB0818" wp14:textId="51BB8196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Myles Hoskin</w:t>
            </w:r>
          </w:p>
        </w:tc>
        <w:tc>
          <w:tcPr>
            <w:tcW w:w="4050" w:type="dxa"/>
            <w:tcMar/>
            <w:vAlign w:val="center"/>
          </w:tcPr>
          <w:p w:rsidRPr="001508A7" w:rsidR="00C91AF7" w:rsidP="00C91AF7" w:rsidRDefault="00C91AF7" w14:paraId="049F31CB" wp14:textId="364D425F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EC7DEA" w:rsidTr="48258BE4" w14:paraId="53128261" wp14:textId="77777777">
        <w:tc>
          <w:tcPr>
            <w:tcW w:w="5940" w:type="dxa"/>
            <w:tcMar/>
            <w:vAlign w:val="center"/>
          </w:tcPr>
          <w:p w:rsidRPr="001508A7" w:rsidR="00EC7DEA" w:rsidP="00381956" w:rsidRDefault="00EC7DEA" w14:paraId="62486C05" wp14:textId="4D0FBCE6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Jane Jung</w:t>
            </w:r>
          </w:p>
        </w:tc>
        <w:tc>
          <w:tcPr>
            <w:tcW w:w="4050" w:type="dxa"/>
            <w:tcMar/>
            <w:vAlign w:val="center"/>
          </w:tcPr>
          <w:p w:rsidRPr="001508A7" w:rsidR="00EC7DEA" w:rsidP="00381956" w:rsidRDefault="00EC7DEA" w14:paraId="4101652C" wp14:textId="062975D4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314DCA" w:rsidTr="48258BE4" w14:paraId="4B99056E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1299C43A" wp14:textId="45F6D5EE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Joshua Ladowsky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4DDBEF00" wp14:textId="2762049B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Leader</w:t>
            </w:r>
          </w:p>
        </w:tc>
      </w:tr>
      <w:tr xmlns:wp14="http://schemas.microsoft.com/office/word/2010/wordml" w:rsidRPr="001508A7" w:rsidR="00314DCA" w:rsidTr="48258BE4" w14:paraId="3461D779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3CF2D8B6" wp14:textId="60A67279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Yeran Edmonds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0FB78278" wp14:textId="59BF652F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Client Llaison</w:t>
            </w:r>
          </w:p>
        </w:tc>
      </w:tr>
      <w:tr xmlns:wp14="http://schemas.microsoft.com/office/word/2010/wordml" w:rsidRPr="001508A7" w:rsidR="00314DCA" w:rsidTr="48258BE4" w14:paraId="1FC39945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0562CB0E" wp14:textId="54AC97D2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Harshil Patel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34CE0A41" wp14:textId="6E246018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314DCA" w:rsidTr="48258BE4" w14:paraId="62EBF3C5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6D98A12B" wp14:textId="2E8099E2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Matthew Kuo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2946DB82" wp14:textId="7453985E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Mentor</w:t>
            </w:r>
          </w:p>
        </w:tc>
      </w:tr>
      <w:tr xmlns:wp14="http://schemas.microsoft.com/office/word/2010/wordml" w:rsidRPr="001508A7" w:rsidR="00015049" w:rsidTr="48258BE4" w14:paraId="5EA7D55E" wp14:textId="77777777">
        <w:tc>
          <w:tcPr>
            <w:tcW w:w="9990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015049" w:rsidP="00C91AF7" w:rsidRDefault="00C258FA" w14:paraId="7ACAC31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xmlns:wp14="http://schemas.microsoft.com/office/word/2010/wordml" w:rsidRPr="001508A7" w:rsidR="00015049" w:rsidTr="48258BE4" w14:paraId="76F8D2F7" wp14:textId="77777777">
        <w:tc>
          <w:tcPr>
            <w:tcW w:w="5940" w:type="dxa"/>
            <w:tcMar/>
            <w:vAlign w:val="center"/>
          </w:tcPr>
          <w:p w:rsidRPr="001508A7" w:rsidR="00015049" w:rsidP="00C91AF7" w:rsidRDefault="00015049" w14:paraId="7E659955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tcMar/>
            <w:vAlign w:val="center"/>
          </w:tcPr>
          <w:p w:rsidRPr="001508A7" w:rsidR="00015049" w:rsidP="00C91AF7" w:rsidRDefault="00015049" w14:paraId="17E2835C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xmlns:wp14="http://schemas.microsoft.com/office/word/2010/wordml" w:rsidRPr="001508A7" w:rsidR="00314DCA" w:rsidTr="48258BE4" w14:paraId="738610EB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637805D2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463F29E8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1508A7" w:rsidR="006A6893" w:rsidRDefault="006A6893" w14:paraId="3B7B4B86" wp14:textId="77777777">
      <w:pPr>
        <w:rPr>
          <w:rFonts w:ascii="Calibri" w:hAnsi="Calibri" w:cs="Calibri"/>
        </w:rPr>
      </w:pPr>
    </w:p>
    <w:p xmlns:wp14="http://schemas.microsoft.com/office/word/2010/wordml" w:rsidRPr="001508A7" w:rsidR="006A6893" w:rsidP="006A6893" w:rsidRDefault="006A6893" w14:paraId="4BB37D59" wp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Pr="001508A7" w:rsidR="00C258FA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xmlns:wp14="http://schemas.microsoft.com/office/word/2010/wordml" w:rsidRPr="001508A7" w:rsidR="006A6893" w:rsidRDefault="006A6893" w14:paraId="3A0FF5F2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xmlns:wp14="http://schemas.microsoft.com/office/word/2010/wordml" w:rsidRPr="001508A7" w:rsidR="00C91AF7" w:rsidTr="48258BE4" w14:paraId="1D3EEC64" wp14:textId="77777777">
        <w:tc>
          <w:tcPr>
            <w:tcW w:w="4680" w:type="dxa"/>
            <w:tcMar/>
            <w:vAlign w:val="center"/>
          </w:tcPr>
          <w:p w:rsidRPr="001508A7" w:rsidR="00C91AF7" w:rsidP="009F6074" w:rsidRDefault="00C91AF7" w14:paraId="3B8B8873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Pr="001508A7" w:rsidR="000820DA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</w:p>
          <w:p w:rsidRPr="001508A7" w:rsidR="000820DA" w:rsidP="000820DA" w:rsidRDefault="000820DA" w14:paraId="5630AD66" wp14:textId="4407F8CD">
            <w:pPr>
              <w:rPr>
                <w:rFonts w:ascii="Calibri" w:hAnsi="Calibri" w:cs="Calibri"/>
              </w:rPr>
            </w:pPr>
            <w:r w:rsidRPr="48258BE4" w:rsidR="3D2744AF">
              <w:rPr>
                <w:rFonts w:ascii="Calibri" w:hAnsi="Calibri" w:cs="Calibri"/>
              </w:rPr>
              <w:t>Harshil Patel</w:t>
            </w:r>
          </w:p>
        </w:tc>
        <w:tc>
          <w:tcPr>
            <w:tcW w:w="5310" w:type="dxa"/>
            <w:tcMar/>
            <w:vAlign w:val="center"/>
          </w:tcPr>
          <w:p w:rsidRPr="001508A7" w:rsidR="00C91AF7" w:rsidP="009F6074" w:rsidRDefault="001508A7" w14:paraId="0E875C08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circulation to:</w:t>
            </w:r>
          </w:p>
          <w:p w:rsidRPr="001508A7" w:rsidR="000820DA" w:rsidP="007D34B2" w:rsidRDefault="000820DA" w14:paraId="61829076" wp14:textId="685D4205">
            <w:pPr>
              <w:rPr>
                <w:rFonts w:ascii="Calibri" w:hAnsi="Calibri" w:cs="Calibri"/>
              </w:rPr>
            </w:pPr>
            <w:r w:rsidRPr="48258BE4" w:rsidR="46314DE1">
              <w:rPr>
                <w:rFonts w:ascii="Calibri" w:hAnsi="Calibri" w:cs="Calibri"/>
              </w:rPr>
              <w:t>Jadcup Team</w:t>
            </w:r>
          </w:p>
        </w:tc>
      </w:tr>
    </w:tbl>
    <w:p xmlns:wp14="http://schemas.microsoft.com/office/word/2010/wordml" w:rsidRPr="001508A7" w:rsidR="00076A72" w:rsidRDefault="00076A72" w14:paraId="2BA226A1" wp14:textId="77777777">
      <w:pPr>
        <w:rPr>
          <w:rFonts w:ascii="Calibri" w:hAnsi="Calibri" w:cs="Calibri"/>
        </w:rPr>
      </w:pPr>
    </w:p>
    <w:p xmlns:wp14="http://schemas.microsoft.com/office/word/2010/wordml" w:rsidRPr="001508A7" w:rsidR="00314DCA" w:rsidP="00D72EF2" w:rsidRDefault="00314DCA" w14:paraId="17AD93B2" wp14:textId="77777777">
      <w:pPr>
        <w:rPr>
          <w:rFonts w:ascii="Calibri" w:hAnsi="Calibri" w:cs="Calibri"/>
          <w:b/>
        </w:rPr>
      </w:pPr>
    </w:p>
    <w:p xmlns:wp14="http://schemas.microsoft.com/office/word/2010/wordml" w:rsidRPr="001508A7" w:rsidR="00D72EF2" w:rsidP="00314DCA" w:rsidRDefault="001F64DF" w14:paraId="22BCC025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Agenda</w:t>
      </w:r>
    </w:p>
    <w:p xmlns:wp14="http://schemas.microsoft.com/office/word/2010/wordml" w:rsidRPr="001508A7" w:rsidR="00D72EF2" w:rsidP="00D72EF2" w:rsidRDefault="00D72EF2" w14:paraId="0DE4B5B7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xmlns:wp14="http://schemas.microsoft.com/office/word/2010/wordml" w:rsidRPr="001508A7" w:rsidR="00D72EF2" w:rsidTr="16AEF6E0" w14:paraId="3D149A12" wp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D72EF2" w14:paraId="5AFC7B2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6C278D" w14:paraId="6EA343E3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1508A7" w14:paraId="468A569D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6C278D" w14:paraId="4F0960CF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xmlns:wp14="http://schemas.microsoft.com/office/word/2010/wordml" w:rsidRPr="001508A7" w:rsidR="00D72EF2" w:rsidTr="16AEF6E0" w14:paraId="66204FF1" wp14:textId="77777777">
        <w:tc>
          <w:tcPr>
            <w:tcW w:w="540" w:type="dxa"/>
            <w:tcMar/>
            <w:vAlign w:val="center"/>
          </w:tcPr>
          <w:p w:rsidRPr="001508A7" w:rsidR="00D72EF2" w:rsidP="000816B3" w:rsidRDefault="00D72EF2" w14:paraId="2DBF0D7D" wp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D72EF2" w:rsidP="3978A709" w:rsidRDefault="00D72EF2" w14:paraId="6B62F1B3" wp14:textId="174E7CD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978A709" w:rsidR="00DDA8C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Web application Units on website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7F2EAE60" w14:textId="78CAC70A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D72EF2" w:rsidP="00381956" w:rsidRDefault="00D72EF2" w14:paraId="680A4E5D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D72EF2" w:rsidTr="16AEF6E0" w14:paraId="19219836" wp14:textId="77777777">
        <w:tc>
          <w:tcPr>
            <w:tcW w:w="540" w:type="dxa"/>
            <w:tcMar/>
            <w:vAlign w:val="center"/>
          </w:tcPr>
          <w:p w:rsidRPr="001508A7" w:rsidR="00D72EF2" w:rsidP="00381956" w:rsidRDefault="00D72EF2" w14:paraId="296FEF7D" wp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D72EF2" w:rsidP="3978A709" w:rsidRDefault="00D72EF2" w14:paraId="7194DBDC" wp14:textId="0B1173BE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3978A709" w:rsidR="00DDA8C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Factory I/O - Licensing issue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732AF685" w14:textId="1AB6A796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D72EF2" w:rsidP="00381956" w:rsidRDefault="00D72EF2" w14:paraId="54CD245A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B432CE" w:rsidTr="16AEF6E0" w14:paraId="1231BE67" wp14:textId="77777777">
        <w:tc>
          <w:tcPr>
            <w:tcW w:w="540" w:type="dxa"/>
            <w:tcMar/>
            <w:vAlign w:val="center"/>
          </w:tcPr>
          <w:p w:rsidRPr="001508A7" w:rsidR="00B432CE" w:rsidP="00381956" w:rsidRDefault="00B432CE" w14:paraId="36FEB5B0" wp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B432CE" w:rsidP="3978A709" w:rsidRDefault="00B432CE" w14:paraId="30D7AA69" wp14:textId="031F82E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978A709" w:rsidR="00DDA8C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Worklog book hours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4AAEE438" w14:textId="181B20CC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B432CE" w:rsidP="00381956" w:rsidRDefault="00B432CE" w14:paraId="34FF1C98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1508A7" w:rsidR="00D72EF2" w:rsidRDefault="00D72EF2" w14:paraId="5023141B" wp14:textId="77777777">
      <w:pPr>
        <w:rPr>
          <w:rFonts w:ascii="Calibri" w:hAnsi="Calibri" w:cs="Calibri"/>
        </w:rPr>
      </w:pPr>
    </w:p>
    <w:p xmlns:wp14="http://schemas.microsoft.com/office/word/2010/wordml" w:rsidRPr="001508A7" w:rsidR="000816B3" w:rsidP="00314DCA" w:rsidRDefault="000816B3" w14:paraId="03EFCA41" wp14:textId="77777777">
      <w:pPr>
        <w:jc w:val="center"/>
        <w:rPr>
          <w:rFonts w:ascii="Calibri" w:hAnsi="Calibri" w:cs="Calibri"/>
          <w:b/>
        </w:rPr>
      </w:pPr>
    </w:p>
    <w:p xmlns:wp14="http://schemas.microsoft.com/office/word/2010/wordml" w:rsidRPr="001508A7" w:rsidR="00884485" w:rsidP="00314DCA" w:rsidRDefault="001F64DF" w14:paraId="6304C6B9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xmlns:wp14="http://schemas.microsoft.com/office/word/2010/wordml" w:rsidRPr="001508A7" w:rsidR="00884485" w:rsidP="00884485" w:rsidRDefault="00884485" w14:paraId="5F96A722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xmlns:wp14="http://schemas.microsoft.com/office/word/2010/wordml" w:rsidRPr="001508A7" w:rsidR="00884485" w:rsidTr="16AEF6E0" w14:paraId="0DA6D9D4" wp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381956" w:rsidRDefault="00884485" w14:paraId="1AFA645E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1F64DF" w:rsidRDefault="001F64DF" w14:paraId="38FC548B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xmlns:wp14="http://schemas.microsoft.com/office/word/2010/wordml" w:rsidRPr="001508A7" w:rsidR="00884485" w:rsidTr="16AEF6E0" w14:paraId="5B95CD12" wp14:textId="77777777">
        <w:tc>
          <w:tcPr>
            <w:tcW w:w="540" w:type="dxa"/>
            <w:tcMar/>
            <w:vAlign w:val="center"/>
          </w:tcPr>
          <w:p w:rsidRPr="001508A7" w:rsidR="00884485" w:rsidP="00884485" w:rsidRDefault="00884485" w14:paraId="5220BBB2" wp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508A7" w:rsidR="001F64DF" w:rsidP="16AEF6E0" w:rsidRDefault="001F64DF" w14:paraId="0D9414D7" wp14:textId="38735D89">
            <w:pPr>
              <w:rPr>
                <w:rFonts w:ascii="Calibri" w:hAnsi="Calibri" w:cs="Calibri"/>
              </w:rPr>
            </w:pPr>
            <w:r w:rsidRPr="16AEF6E0" w:rsidR="6CCD9888">
              <w:rPr>
                <w:rFonts w:ascii="Calibri" w:hAnsi="Calibri" w:cs="Calibri"/>
              </w:rPr>
              <w:t>Web application</w:t>
            </w:r>
            <w:r w:rsidRPr="16AEF6E0" w:rsidR="0CA25009">
              <w:rPr>
                <w:rFonts w:ascii="Calibri" w:hAnsi="Calibri" w:cs="Calibri"/>
              </w:rPr>
              <w:t>:</w:t>
            </w:r>
          </w:p>
          <w:p w:rsidRPr="001508A7" w:rsidR="001F64DF" w:rsidP="16AEF6E0" w:rsidRDefault="001F64DF" w14:paraId="60A70DD2" wp14:textId="7B22E7BD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6CCD9888">
              <w:rPr>
                <w:rFonts w:ascii="Calibri" w:hAnsi="Calibri" w:cs="Calibri"/>
              </w:rPr>
              <w:t xml:space="preserve">Units on website </w:t>
            </w:r>
            <w:r w:rsidRPr="16AEF6E0" w:rsidR="6CCD9888">
              <w:rPr>
                <w:rFonts w:ascii="Calibri" w:hAnsi="Calibri" w:cs="Calibri"/>
              </w:rPr>
              <w:t>don’t</w:t>
            </w:r>
            <w:r w:rsidRPr="16AEF6E0" w:rsidR="6CCD9888">
              <w:rPr>
                <w:rFonts w:ascii="Calibri" w:hAnsi="Calibri" w:cs="Calibri"/>
              </w:rPr>
              <w:t xml:space="preserve"> have to be </w:t>
            </w:r>
            <w:r w:rsidRPr="16AEF6E0" w:rsidR="6CCD9888">
              <w:rPr>
                <w:rFonts w:ascii="Calibri" w:hAnsi="Calibri" w:cs="Calibri"/>
              </w:rPr>
              <w:t>accurate</w:t>
            </w:r>
            <w:r w:rsidRPr="16AEF6E0" w:rsidR="6CCD9888">
              <w:rPr>
                <w:rFonts w:ascii="Calibri" w:hAnsi="Calibri" w:cs="Calibri"/>
              </w:rPr>
              <w:t xml:space="preserve"> </w:t>
            </w:r>
          </w:p>
          <w:p w:rsidRPr="001508A7" w:rsidR="001F64DF" w:rsidP="16AEF6E0" w:rsidRDefault="001F64DF" w14:paraId="7CD562EE" wp14:textId="75B824D8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6CCD9888">
              <w:rPr>
                <w:rFonts w:ascii="Calibri" w:hAnsi="Calibri" w:cs="Calibri"/>
              </w:rPr>
              <w:t xml:space="preserve">Make some dummy data so </w:t>
            </w:r>
            <w:r w:rsidRPr="16AEF6E0" w:rsidR="6CCD9888">
              <w:rPr>
                <w:rFonts w:ascii="Calibri" w:hAnsi="Calibri" w:cs="Calibri"/>
              </w:rPr>
              <w:t>represent</w:t>
            </w:r>
            <w:r w:rsidRPr="16AEF6E0" w:rsidR="6CCD9888">
              <w:rPr>
                <w:rFonts w:ascii="Calibri" w:hAnsi="Calibri" w:cs="Calibri"/>
              </w:rPr>
              <w:t xml:space="preserve"> unimportant values </w:t>
            </w:r>
          </w:p>
          <w:p w:rsidRPr="001508A7" w:rsidR="001F64DF" w:rsidP="16AEF6E0" w:rsidRDefault="001F64DF" w14:paraId="52CDA737" wp14:textId="5A3C747D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6CCD9888">
              <w:rPr>
                <w:rFonts w:ascii="Calibri" w:hAnsi="Calibri" w:cs="Calibri"/>
              </w:rPr>
              <w:t xml:space="preserve">Still show the all the buttons (need all the input/output buttons) </w:t>
            </w:r>
          </w:p>
          <w:p w:rsidRPr="001508A7" w:rsidR="001F64DF" w:rsidP="16AEF6E0" w:rsidRDefault="001F64DF" w14:paraId="5740134C" wp14:textId="364CF9D8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6CCD9888">
              <w:rPr>
                <w:rFonts w:ascii="Calibri" w:hAnsi="Calibri" w:cs="Calibri"/>
              </w:rPr>
              <w:t>Only send some of the data transferable to the middleware</w:t>
            </w:r>
          </w:p>
          <w:p w:rsidRPr="001508A7" w:rsidR="001F64DF" w:rsidP="16AEF6E0" w:rsidRDefault="001F64DF" w14:paraId="5303E55D" wp14:textId="1FCC87FA">
            <w:pPr>
              <w:pStyle w:val="Normal"/>
              <w:rPr>
                <w:rFonts w:ascii="Calibri" w:hAnsi="Calibri" w:cs="Calibri"/>
              </w:rPr>
            </w:pPr>
          </w:p>
          <w:p w:rsidRPr="001508A7" w:rsidR="001F64DF" w:rsidP="16AEF6E0" w:rsidRDefault="001F64DF" w14:paraId="3E78CAFD" wp14:textId="4C3963F1">
            <w:pPr>
              <w:rPr>
                <w:rFonts w:ascii="Calibri" w:hAnsi="Calibri" w:cs="Calibri"/>
              </w:rPr>
            </w:pPr>
            <w:r w:rsidRPr="16AEF6E0" w:rsidR="35E8774F">
              <w:rPr>
                <w:rFonts w:ascii="Calibri" w:hAnsi="Calibri" w:cs="Calibri"/>
              </w:rPr>
              <w:t>Licensing issue:</w:t>
            </w:r>
          </w:p>
          <w:p w:rsidRPr="001508A7" w:rsidR="001F64DF" w:rsidP="16AEF6E0" w:rsidRDefault="001F64DF" w14:paraId="285008A7" wp14:textId="2AE28362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35E8774F">
              <w:rPr>
                <w:rFonts w:ascii="Calibri" w:hAnsi="Calibri" w:cs="Calibri"/>
              </w:rPr>
              <w:t xml:space="preserve">We </w:t>
            </w:r>
            <w:r w:rsidRPr="16AEF6E0" w:rsidR="35E8774F">
              <w:rPr>
                <w:rFonts w:ascii="Calibri" w:hAnsi="Calibri" w:cs="Calibri"/>
              </w:rPr>
              <w:t>aren't</w:t>
            </w:r>
            <w:r w:rsidRPr="16AEF6E0" w:rsidR="35E8774F">
              <w:rPr>
                <w:rFonts w:ascii="Calibri" w:hAnsi="Calibri" w:cs="Calibri"/>
              </w:rPr>
              <w:t xml:space="preserve"> able to use the factory IO program because our license </w:t>
            </w:r>
            <w:r w:rsidRPr="16AEF6E0" w:rsidR="35E8774F">
              <w:rPr>
                <w:rFonts w:ascii="Calibri" w:hAnsi="Calibri" w:cs="Calibri"/>
              </w:rPr>
              <w:t>isn't</w:t>
            </w:r>
            <w:r w:rsidRPr="16AEF6E0" w:rsidR="35E8774F">
              <w:rPr>
                <w:rFonts w:ascii="Calibri" w:hAnsi="Calibri" w:cs="Calibri"/>
              </w:rPr>
              <w:t xml:space="preserve"> working. </w:t>
            </w:r>
          </w:p>
          <w:p w:rsidRPr="001508A7" w:rsidR="001F64DF" w:rsidP="16AEF6E0" w:rsidRDefault="001F64DF" w14:paraId="0CB604A0" wp14:textId="4AED67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16AEF6E0" w:rsidR="584DFCC7">
              <w:rPr>
                <w:rFonts w:ascii="Calibri" w:hAnsi="Calibri" w:cs="Calibri"/>
              </w:rPr>
              <w:t>W</w:t>
            </w:r>
            <w:r w:rsidRPr="16AEF6E0" w:rsidR="7AF3F2E4">
              <w:rPr>
                <w:rFonts w:ascii="Calibri" w:hAnsi="Calibri" w:cs="Calibri"/>
              </w:rPr>
              <w:t xml:space="preserve">e </w:t>
            </w:r>
            <w:r w:rsidRPr="16AEF6E0" w:rsidR="3897A430">
              <w:rPr>
                <w:rFonts w:ascii="Calibri" w:hAnsi="Calibri" w:cs="Calibri"/>
              </w:rPr>
              <w:t xml:space="preserve">need to </w:t>
            </w:r>
            <w:r w:rsidRPr="16AEF6E0" w:rsidR="7AF3F2E4">
              <w:rPr>
                <w:rFonts w:ascii="Calibri" w:hAnsi="Calibri" w:cs="Calibri"/>
              </w:rPr>
              <w:t xml:space="preserve">upgrade our current license to ultimate. </w:t>
            </w:r>
          </w:p>
          <w:p w:rsidRPr="001508A7" w:rsidR="001F64DF" w:rsidP="16AEF6E0" w:rsidRDefault="001F64DF" w14:paraId="2A5C581D" wp14:textId="5157A2B9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5CC24A03">
              <w:rPr>
                <w:rFonts w:ascii="Calibri" w:hAnsi="Calibri" w:cs="Calibri"/>
              </w:rPr>
              <w:t>B</w:t>
            </w:r>
            <w:r w:rsidRPr="16AEF6E0" w:rsidR="35E8774F">
              <w:rPr>
                <w:rFonts w:ascii="Calibri" w:hAnsi="Calibri" w:cs="Calibri"/>
              </w:rPr>
              <w:t xml:space="preserve">uild the prototype without </w:t>
            </w:r>
            <w:r w:rsidRPr="16AEF6E0" w:rsidR="26E9470C">
              <w:rPr>
                <w:rFonts w:ascii="Calibri" w:hAnsi="Calibri" w:cs="Calibri"/>
              </w:rPr>
              <w:t>the</w:t>
            </w:r>
            <w:r w:rsidRPr="16AEF6E0" w:rsidR="35E8774F">
              <w:rPr>
                <w:rFonts w:ascii="Calibri" w:hAnsi="Calibri" w:cs="Calibri"/>
              </w:rPr>
              <w:t xml:space="preserve"> Milestone report</w:t>
            </w:r>
          </w:p>
          <w:p w:rsidRPr="001508A7" w:rsidR="001F64DF" w:rsidP="16AEF6E0" w:rsidRDefault="001F64DF" w14:paraId="34841635" wp14:textId="277A8712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35E8774F">
              <w:rPr>
                <w:rFonts w:ascii="Calibri" w:hAnsi="Calibri" w:cs="Calibri"/>
              </w:rPr>
              <w:t xml:space="preserve">Sensors control real machines </w:t>
            </w:r>
            <w:r w:rsidRPr="16AEF6E0" w:rsidR="104B8072">
              <w:rPr>
                <w:rFonts w:ascii="Calibri" w:hAnsi="Calibri" w:cs="Calibri"/>
              </w:rPr>
              <w:t>but, in the simulator,</w:t>
            </w:r>
            <w:r w:rsidRPr="16AEF6E0" w:rsidR="35E8774F">
              <w:rPr>
                <w:rFonts w:ascii="Calibri" w:hAnsi="Calibri" w:cs="Calibri"/>
              </w:rPr>
              <w:t xml:space="preserve"> we must control manually</w:t>
            </w:r>
          </w:p>
          <w:p w:rsidRPr="001508A7" w:rsidR="001F64DF" w:rsidP="16AEF6E0" w:rsidRDefault="001F64DF" w14:paraId="748CCA0D" wp14:textId="0FE1BF35">
            <w:pPr>
              <w:pStyle w:val="Normal"/>
              <w:rPr>
                <w:rFonts w:ascii="Calibri" w:hAnsi="Calibri" w:cs="Calibri"/>
              </w:rPr>
            </w:pPr>
          </w:p>
          <w:p w:rsidRPr="001508A7" w:rsidR="001F64DF" w:rsidP="16AEF6E0" w:rsidRDefault="001F64DF" w14:paraId="688F1CEB" wp14:textId="6D0E6382">
            <w:pPr>
              <w:pStyle w:val="Normal"/>
              <w:rPr>
                <w:rFonts w:ascii="Calibri" w:hAnsi="Calibri" w:cs="Calibri"/>
              </w:rPr>
            </w:pPr>
            <w:r w:rsidRPr="16AEF6E0" w:rsidR="35E8774F">
              <w:rPr>
                <w:rFonts w:ascii="Calibri" w:hAnsi="Calibri" w:cs="Calibri"/>
              </w:rPr>
              <w:t>Worklog boo</w:t>
            </w:r>
            <w:r w:rsidRPr="16AEF6E0" w:rsidR="3EFE3A94">
              <w:rPr>
                <w:rFonts w:ascii="Calibri" w:hAnsi="Calibri" w:cs="Calibri"/>
              </w:rPr>
              <w:t>k:</w:t>
            </w:r>
          </w:p>
          <w:p w:rsidRPr="001508A7" w:rsidR="001F64DF" w:rsidP="16AEF6E0" w:rsidRDefault="001F64DF" w14:paraId="4CA0F4BF" wp14:textId="33462D9F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3EFE3A94">
              <w:rPr>
                <w:rFonts w:ascii="Calibri" w:hAnsi="Calibri" w:cs="Calibri"/>
              </w:rPr>
              <w:t>D</w:t>
            </w:r>
            <w:r w:rsidRPr="16AEF6E0" w:rsidR="35E8774F">
              <w:rPr>
                <w:rFonts w:ascii="Calibri" w:hAnsi="Calibri" w:cs="Calibri"/>
              </w:rPr>
              <w:t xml:space="preserve">o we have to have 110 </w:t>
            </w:r>
            <w:r w:rsidRPr="16AEF6E0" w:rsidR="35E8774F">
              <w:rPr>
                <w:rFonts w:ascii="Calibri" w:hAnsi="Calibri" w:cs="Calibri"/>
              </w:rPr>
              <w:t>hrs</w:t>
            </w:r>
            <w:r w:rsidRPr="16AEF6E0" w:rsidR="35E8774F">
              <w:rPr>
                <w:rFonts w:ascii="Calibri" w:hAnsi="Calibri" w:cs="Calibri"/>
              </w:rPr>
              <w:t>? Matthew: yes</w:t>
            </w:r>
          </w:p>
          <w:p w:rsidRPr="001508A7" w:rsidR="001F64DF" w:rsidP="16AEF6E0" w:rsidRDefault="001F64DF" w14:paraId="420E7057" wp14:textId="722CCEB3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  <w:p w:rsidRPr="001508A7" w:rsidR="001F64DF" w:rsidP="16AEF6E0" w:rsidRDefault="001F64DF" w14:paraId="31905344" wp14:textId="60D48590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 w:rsidRPr="16AEF6E0" w:rsidR="03858408">
              <w:rPr>
                <w:rFonts w:ascii="Calibri" w:hAnsi="Calibri" w:cs="Calibri"/>
                <w:sz w:val="24"/>
                <w:szCs w:val="24"/>
              </w:rPr>
              <w:t>Portfolio:</w:t>
            </w:r>
          </w:p>
          <w:p w:rsidRPr="001508A7" w:rsidR="001F64DF" w:rsidP="16AEF6E0" w:rsidRDefault="001F64DF" w14:paraId="3757067C" wp14:textId="26BB579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03858408">
              <w:rPr>
                <w:rFonts w:ascii="Calibri" w:hAnsi="Calibri" w:cs="Calibri"/>
                <w:sz w:val="24"/>
                <w:szCs w:val="24"/>
              </w:rPr>
              <w:t>write code to generate the links for each file Versions</w:t>
            </w:r>
          </w:p>
          <w:p w:rsidRPr="001508A7" w:rsidR="001F64DF" w:rsidP="16AEF6E0" w:rsidRDefault="001F64DF" w14:paraId="53C2C31D" wp14:textId="7F5DFE13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4"/>
                <w:szCs w:val="24"/>
              </w:rPr>
            </w:pPr>
            <w:r w:rsidRPr="16AEF6E0" w:rsidR="03858408">
              <w:rPr>
                <w:rFonts w:ascii="Calibri" w:hAnsi="Calibri" w:cs="Calibri"/>
                <w:sz w:val="24"/>
                <w:szCs w:val="24"/>
              </w:rPr>
              <w:t>if the file has several versions, put them in, otherwise just dump actual files 4 Code</w:t>
            </w:r>
          </w:p>
          <w:p w:rsidRPr="001508A7" w:rsidR="001F64DF" w:rsidP="16AEF6E0" w:rsidRDefault="001F64DF" w14:paraId="6D9C8D39" wp14:textId="579827EA">
            <w:pPr>
              <w:pStyle w:val="Normal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1508A7" w:rsidR="00D2521B" w:rsidP="2E0EF3AD" w:rsidRDefault="001F64DF" w14:paraId="25E800D6" wp14:textId="3709D2FE">
      <w:pPr>
        <w:pStyle w:val="Normal"/>
        <w:rPr>
          <w:rFonts w:ascii="Calibri" w:hAnsi="Calibri" w:cs="Calibri"/>
          <w:b w:val="1"/>
          <w:bCs w:val="1"/>
        </w:rPr>
      </w:pPr>
      <w:r w:rsidRPr="2E0EF3AD" w:rsidR="001F64DF">
        <w:rPr>
          <w:rFonts w:ascii="Calibri" w:hAnsi="Calibri" w:cs="Calibri"/>
          <w:b w:val="1"/>
          <w:bCs w:val="1"/>
        </w:rPr>
        <w:t>Next Meeting</w:t>
      </w:r>
    </w:p>
    <w:p xmlns:wp14="http://schemas.microsoft.com/office/word/2010/wordml" w:rsidRPr="001508A7" w:rsidR="00D2521B" w:rsidRDefault="00D2521B" w14:paraId="709E88E4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65"/>
        <w:gridCol w:w="3661"/>
        <w:gridCol w:w="5264"/>
      </w:tblGrid>
      <w:tr xmlns:wp14="http://schemas.microsoft.com/office/word/2010/wordml" w:rsidRPr="001508A7" w:rsidR="00D2521B" w:rsidTr="16AEF6E0" w14:paraId="59CF3AC9" wp14:textId="77777777">
        <w:tc>
          <w:tcPr>
            <w:tcW w:w="4726" w:type="dxa"/>
            <w:gridSpan w:val="2"/>
            <w:tcMar/>
            <w:vAlign w:val="center"/>
          </w:tcPr>
          <w:p w:rsidRPr="001508A7" w:rsidR="00D2521B" w:rsidP="16AEF6E0" w:rsidRDefault="00D2521B" w14:paraId="0AA441FC" wp14:textId="7054C694">
            <w:pPr>
              <w:rPr>
                <w:rFonts w:ascii="Calibri" w:hAnsi="Calibri" w:cs="Calibri"/>
                <w:b w:val="1"/>
                <w:bCs w:val="1"/>
              </w:rPr>
            </w:pPr>
            <w:r w:rsidRPr="16AEF6E0" w:rsidR="758787AA">
              <w:rPr>
                <w:rFonts w:ascii="Calibri" w:hAnsi="Calibri" w:cs="Calibri"/>
                <w:b w:val="1"/>
                <w:bCs w:val="1"/>
              </w:rPr>
              <w:t>Date:</w:t>
            </w:r>
            <w:r w:rsidRPr="16AEF6E0" w:rsidR="7A71F94D">
              <w:rPr>
                <w:rFonts w:ascii="Calibri" w:hAnsi="Calibri" w:cs="Calibri"/>
                <w:b w:val="1"/>
                <w:bCs w:val="1"/>
              </w:rPr>
              <w:t xml:space="preserve"> </w:t>
            </w:r>
            <w:r w:rsidRPr="16AEF6E0" w:rsidR="01C9C574">
              <w:rPr>
                <w:rFonts w:ascii="Calibri" w:hAnsi="Calibri" w:cs="Calibri"/>
                <w:b w:val="1"/>
                <w:bCs w:val="1"/>
              </w:rPr>
              <w:t>1</w:t>
            </w:r>
            <w:r w:rsidRPr="16AEF6E0" w:rsidR="2F4B00E3">
              <w:rPr>
                <w:rFonts w:ascii="Calibri" w:hAnsi="Calibri" w:cs="Calibri"/>
                <w:b w:val="1"/>
                <w:bCs w:val="1"/>
              </w:rPr>
              <w:t>3/05/2023</w:t>
            </w:r>
          </w:p>
          <w:p w:rsidRPr="001508A7" w:rsidR="00D2521B" w:rsidP="007D34B2" w:rsidRDefault="00D2521B" w14:paraId="508C98E9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5264" w:type="dxa"/>
            <w:tcMar/>
            <w:vAlign w:val="center"/>
          </w:tcPr>
          <w:p w:rsidRPr="001508A7" w:rsidR="00D2521B" w:rsidP="003B7737" w:rsidRDefault="00D2521B" w14:paraId="5DFB5DF1" wp14:textId="30F88E7F">
            <w:pPr>
              <w:rPr>
                <w:rFonts w:ascii="Calibri" w:hAnsi="Calibri" w:cs="Calibri"/>
              </w:rPr>
            </w:pPr>
            <w:r w:rsidRPr="16AEF6E0" w:rsidR="758787AA">
              <w:rPr>
                <w:rFonts w:ascii="Calibri" w:hAnsi="Calibri" w:cs="Calibri"/>
                <w:b w:val="1"/>
                <w:bCs w:val="1"/>
              </w:rPr>
              <w:t>Time:</w:t>
            </w:r>
            <w:r w:rsidRPr="16AEF6E0" w:rsidR="4270168B">
              <w:rPr>
                <w:rFonts w:ascii="Calibri" w:hAnsi="Calibri" w:cs="Calibri"/>
                <w:b w:val="1"/>
                <w:bCs w:val="1"/>
              </w:rPr>
              <w:t xml:space="preserve"> 9:30am</w:t>
            </w:r>
          </w:p>
          <w:p w:rsidRPr="001508A7" w:rsidR="00D2521B" w:rsidP="007D34B2" w:rsidRDefault="00D2521B" w14:paraId="779F8E76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291757" w:rsidTr="16AEF6E0" w14:paraId="14008F52" wp14:textId="77777777">
        <w:tc>
          <w:tcPr>
            <w:tcW w:w="9990" w:type="dxa"/>
            <w:gridSpan w:val="3"/>
            <w:tcMar/>
            <w:vAlign w:val="center"/>
          </w:tcPr>
          <w:p w:rsidRPr="001508A7" w:rsidR="00291757" w:rsidP="00291757" w:rsidRDefault="00291757" w14:paraId="08DCB93C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xmlns:wp14="http://schemas.microsoft.com/office/word/2010/wordml" w:rsidRPr="001508A7" w:rsidR="00291757" w:rsidTr="16AEF6E0" w14:paraId="7818863E" wp14:textId="77777777">
        <w:tc>
          <w:tcPr>
            <w:tcW w:w="1065" w:type="dxa"/>
            <w:tcMar/>
            <w:vAlign w:val="center"/>
          </w:tcPr>
          <w:p w:rsidRPr="001508A7" w:rsidR="00291757" w:rsidP="00291757" w:rsidRDefault="00291757" w14:paraId="44F69B9A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291757" w:rsidP="16AEF6E0" w:rsidRDefault="00291757" w14:paraId="5F07D11E" wp14:textId="7FB08D26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6AEF6E0" w:rsidR="02F894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  <w:r w:rsidRPr="16AEF6E0" w:rsidR="509CA9D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ewrite proposal </w:t>
            </w:r>
          </w:p>
        </w:tc>
      </w:tr>
      <w:tr xmlns:wp14="http://schemas.microsoft.com/office/word/2010/wordml" w:rsidRPr="001508A7" w:rsidR="00291757" w:rsidTr="16AEF6E0" w14:paraId="41508A3C" wp14:textId="77777777">
        <w:trPr>
          <w:trHeight w:val="70"/>
        </w:trPr>
        <w:tc>
          <w:tcPr>
            <w:tcW w:w="1065" w:type="dxa"/>
            <w:tcMar/>
            <w:vAlign w:val="center"/>
          </w:tcPr>
          <w:p w:rsidRPr="001508A7" w:rsidR="00291757" w:rsidP="00291757" w:rsidRDefault="00291757" w14:paraId="43D6B1D6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291757" w:rsidP="16AEF6E0" w:rsidRDefault="00291757" w14:paraId="17DBC151" wp14:textId="64D3D1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AEF6E0" w:rsidR="06A1C4C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Write status report</w:t>
            </w:r>
          </w:p>
        </w:tc>
      </w:tr>
      <w:tr xmlns:wp14="http://schemas.microsoft.com/office/word/2010/wordml" w:rsidRPr="001508A7" w:rsidR="00314DCA" w:rsidTr="16AEF6E0" w14:paraId="6F8BD81B" wp14:textId="77777777">
        <w:trPr>
          <w:trHeight w:val="70"/>
        </w:trPr>
        <w:tc>
          <w:tcPr>
            <w:tcW w:w="1065" w:type="dxa"/>
            <w:tcMar/>
            <w:vAlign w:val="center"/>
          </w:tcPr>
          <w:p w:rsidRPr="001508A7" w:rsidR="00314DCA" w:rsidP="00291757" w:rsidRDefault="00314DCA" w14:paraId="2613E9C1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314DCA" w:rsidP="16AEF6E0" w:rsidRDefault="00314DCA" w14:paraId="1037B8A3" wp14:textId="6199D469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6AEF6E0" w:rsidR="06A1C4C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Get 2 deliverables finished (milestones) before review</w:t>
            </w:r>
          </w:p>
        </w:tc>
      </w:tr>
      <w:tr w:rsidR="16AEF6E0" w:rsidTr="16AEF6E0" w14:paraId="09805D5C">
        <w:trPr>
          <w:trHeight w:val="70"/>
        </w:trPr>
        <w:tc>
          <w:tcPr>
            <w:tcW w:w="1065" w:type="dxa"/>
            <w:tcMar/>
            <w:vAlign w:val="center"/>
          </w:tcPr>
          <w:p w:rsidR="16AEF6E0" w:rsidP="16AEF6E0" w:rsidRDefault="16AEF6E0" w14:paraId="179E7350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="06A1C4CB" w:rsidP="16AEF6E0" w:rsidRDefault="06A1C4CB" w14:paraId="5169B20B" w14:textId="66B0E03F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6AEF6E0" w:rsidR="06A1C4C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16AEF6E0" w:rsidR="509CA9D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Add to issue log</w:t>
            </w:r>
          </w:p>
        </w:tc>
      </w:tr>
    </w:tbl>
    <w:p w:rsidR="16AEF6E0" w:rsidRDefault="16AEF6E0" w14:paraId="108E213C" w14:textId="5D320B05"/>
    <w:p xmlns:wp14="http://schemas.microsoft.com/office/word/2010/wordml" w:rsidRPr="001508A7" w:rsidR="00D2521B" w:rsidRDefault="00D2521B" w14:paraId="120C4E94" wp14:textId="77777777">
      <w:pPr>
        <w:rPr>
          <w:rFonts w:ascii="Calibri" w:hAnsi="Calibri" w:cs="Calibri"/>
        </w:rPr>
      </w:pPr>
    </w:p>
    <w:p xmlns:wp14="http://schemas.microsoft.com/office/word/2010/wordml" w:rsidRPr="001508A7" w:rsidR="00314DCA" w:rsidP="00314DCA" w:rsidRDefault="00314DCA" w14:paraId="42AFC42D" wp14:textId="77777777">
      <w:pPr>
        <w:jc w:val="center"/>
        <w:rPr>
          <w:rFonts w:ascii="Calibri" w:hAnsi="Calibri" w:cs="Calibri"/>
          <w:b/>
        </w:rPr>
      </w:pPr>
    </w:p>
    <w:sectPr w:rsidRPr="001508A7" w:rsidR="00314DCA" w:rsidSect="001508A7">
      <w:headerReference w:type="default" r:id="rId10"/>
      <w:footerReference w:type="default" r:id="rId11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01CC0" w:rsidRDefault="00501CC0" w14:paraId="3C0395D3" wp14:textId="77777777">
      <w:r>
        <w:separator/>
      </w:r>
    </w:p>
  </w:endnote>
  <w:endnote w:type="continuationSeparator" w:id="0">
    <w:p xmlns:wp14="http://schemas.microsoft.com/office/word/2010/wordml" w:rsidR="00501CC0" w:rsidRDefault="00501CC0" w14:paraId="3254BC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12A4F" w:rsidP="00076A72" w:rsidRDefault="00412A4F" w14:paraId="2D3F0BEC" wp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xmlns:wp14="http://schemas.microsoft.com/office/word/2010/wordml" w:rsidRPr="00076A72" w:rsidR="00412A4F" w:rsidP="00076A72" w:rsidRDefault="00412A4F" w14:paraId="7C589E17" wp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01CC0" w:rsidRDefault="00501CC0" w14:paraId="271CA723" wp14:textId="77777777">
      <w:r>
        <w:separator/>
      </w:r>
    </w:p>
  </w:footnote>
  <w:footnote w:type="continuationSeparator" w:id="0">
    <w:p xmlns:wp14="http://schemas.microsoft.com/office/word/2010/wordml" w:rsidR="00501CC0" w:rsidRDefault="00501CC0" w14:paraId="75FBE4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1508A7" w:rsidP="00C258FA" w:rsidRDefault="00EF6797" w14:paraId="3FEF3318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5079C72F" wp14:editId="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1508A7" w:rsidP="00C258FA" w:rsidRDefault="001508A7" w14:paraId="75CF4315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xmlns:wp14="http://schemas.microsoft.com/office/word/2010/wordml" w:rsidR="001508A7" w:rsidP="00C258FA" w:rsidRDefault="001508A7" w14:paraId="3CB648E9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xmlns:wp14="http://schemas.microsoft.com/office/word/2010/wordml" w:rsidRPr="001508A7" w:rsidR="00412A4F" w:rsidP="001508A7" w:rsidRDefault="00412A4F" w14:paraId="0C03B16E" wp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xmlns:wp14="http://schemas.microsoft.com/office/word/2010/wordml" w:rsidR="00412A4F" w:rsidP="00076A72" w:rsidRDefault="00412A4F" w14:paraId="0C178E9E" wp14:textId="77777777">
    <w:pPr>
      <w:pStyle w:val="Header"/>
      <w:pBdr>
        <w:bottom w:val="single" w:color="auto" w:sz="4" w:space="1"/>
      </w:pBdr>
    </w:pPr>
  </w:p>
</w:hdr>
</file>

<file path=word/intelligence2.xml><?xml version="1.0" encoding="utf-8"?>
<int2:intelligence xmlns:int2="http://schemas.microsoft.com/office/intelligence/2020/intelligence">
  <int2:observations>
    <int2:textHash int2:hashCode="ojxCkqFr85dL9h" int2:id="TUwqUC5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7750b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b9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553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5c6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b1c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4e7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402291685">
    <w:abstractNumId w:val="0"/>
  </w:num>
  <w:num w:numId="2" w16cid:durableId="847255391">
    <w:abstractNumId w:val="12"/>
  </w:num>
  <w:num w:numId="3" w16cid:durableId="1592205758">
    <w:abstractNumId w:val="16"/>
  </w:num>
  <w:num w:numId="4" w16cid:durableId="904726547">
    <w:abstractNumId w:val="6"/>
  </w:num>
  <w:num w:numId="5" w16cid:durableId="1962103588">
    <w:abstractNumId w:val="2"/>
  </w:num>
  <w:num w:numId="6" w16cid:durableId="1115057491">
    <w:abstractNumId w:val="8"/>
  </w:num>
  <w:num w:numId="7" w16cid:durableId="1386486058">
    <w:abstractNumId w:val="14"/>
  </w:num>
  <w:num w:numId="8" w16cid:durableId="254018224">
    <w:abstractNumId w:val="4"/>
  </w:num>
  <w:num w:numId="9" w16cid:durableId="991715478">
    <w:abstractNumId w:val="10"/>
  </w:num>
  <w:num w:numId="10" w16cid:durableId="607851122">
    <w:abstractNumId w:val="17"/>
  </w:num>
  <w:num w:numId="11" w16cid:durableId="1128012255">
    <w:abstractNumId w:val="13"/>
  </w:num>
  <w:num w:numId="12" w16cid:durableId="1009209873">
    <w:abstractNumId w:val="19"/>
  </w:num>
  <w:num w:numId="13" w16cid:durableId="787243023">
    <w:abstractNumId w:val="5"/>
  </w:num>
  <w:num w:numId="14" w16cid:durableId="1963417160">
    <w:abstractNumId w:val="15"/>
  </w:num>
  <w:num w:numId="15" w16cid:durableId="741177567">
    <w:abstractNumId w:val="7"/>
  </w:num>
  <w:num w:numId="16" w16cid:durableId="1544488739">
    <w:abstractNumId w:val="9"/>
  </w:num>
  <w:num w:numId="17" w16cid:durableId="1808549317">
    <w:abstractNumId w:val="3"/>
  </w:num>
  <w:num w:numId="18" w16cid:durableId="1543126223">
    <w:abstractNumId w:val="20"/>
  </w:num>
  <w:num w:numId="19" w16cid:durableId="416901047">
    <w:abstractNumId w:val="1"/>
  </w:num>
  <w:num w:numId="20" w16cid:durableId="714887455">
    <w:abstractNumId w:val="11"/>
  </w:num>
  <w:num w:numId="21" w16cid:durableId="1629780738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15049"/>
    <w:rsid w:val="0005463E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C2C25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895"/>
    <w:rsid w:val="00412A4F"/>
    <w:rsid w:val="00415CB7"/>
    <w:rsid w:val="00434CBE"/>
    <w:rsid w:val="00441AF8"/>
    <w:rsid w:val="004B0323"/>
    <w:rsid w:val="004C4C6E"/>
    <w:rsid w:val="004D4CB6"/>
    <w:rsid w:val="00501CC0"/>
    <w:rsid w:val="00503E9C"/>
    <w:rsid w:val="005128D7"/>
    <w:rsid w:val="00550BED"/>
    <w:rsid w:val="00584013"/>
    <w:rsid w:val="005B28B3"/>
    <w:rsid w:val="005C4D16"/>
    <w:rsid w:val="005E262F"/>
    <w:rsid w:val="00612E1A"/>
    <w:rsid w:val="00616B99"/>
    <w:rsid w:val="006305BB"/>
    <w:rsid w:val="00641F2C"/>
    <w:rsid w:val="0066526C"/>
    <w:rsid w:val="0069099A"/>
    <w:rsid w:val="00696D45"/>
    <w:rsid w:val="006A6893"/>
    <w:rsid w:val="006B6052"/>
    <w:rsid w:val="006C1562"/>
    <w:rsid w:val="006C278D"/>
    <w:rsid w:val="006C75C0"/>
    <w:rsid w:val="006E2523"/>
    <w:rsid w:val="00712959"/>
    <w:rsid w:val="00737628"/>
    <w:rsid w:val="00746394"/>
    <w:rsid w:val="00763461"/>
    <w:rsid w:val="00771F13"/>
    <w:rsid w:val="00791050"/>
    <w:rsid w:val="007B45DF"/>
    <w:rsid w:val="007D34B2"/>
    <w:rsid w:val="00823AE9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717FF"/>
    <w:rsid w:val="00C91AF7"/>
    <w:rsid w:val="00CA5355"/>
    <w:rsid w:val="00CB3F38"/>
    <w:rsid w:val="00D13685"/>
    <w:rsid w:val="00D13EBB"/>
    <w:rsid w:val="00D17A94"/>
    <w:rsid w:val="00D2521B"/>
    <w:rsid w:val="00D52C18"/>
    <w:rsid w:val="00D611D7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DDA8C0"/>
    <w:rsid w:val="00E16A49"/>
    <w:rsid w:val="00E80544"/>
    <w:rsid w:val="00E846C2"/>
    <w:rsid w:val="00E90187"/>
    <w:rsid w:val="00E944A8"/>
    <w:rsid w:val="00EC2AD6"/>
    <w:rsid w:val="00EC6D43"/>
    <w:rsid w:val="00EC7DEA"/>
    <w:rsid w:val="00ED2597"/>
    <w:rsid w:val="00EF6797"/>
    <w:rsid w:val="00F1110A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6AFA"/>
    <w:rsid w:val="01C9C574"/>
    <w:rsid w:val="02F89462"/>
    <w:rsid w:val="03858408"/>
    <w:rsid w:val="03884F90"/>
    <w:rsid w:val="06A1C4CB"/>
    <w:rsid w:val="0C1AD61F"/>
    <w:rsid w:val="0C82C3B2"/>
    <w:rsid w:val="0CA25009"/>
    <w:rsid w:val="0E9D737C"/>
    <w:rsid w:val="104B8072"/>
    <w:rsid w:val="113D0C78"/>
    <w:rsid w:val="16AEF6E0"/>
    <w:rsid w:val="16BDA649"/>
    <w:rsid w:val="1908B714"/>
    <w:rsid w:val="1E237D06"/>
    <w:rsid w:val="1FBF4D67"/>
    <w:rsid w:val="20C89093"/>
    <w:rsid w:val="21AA9B90"/>
    <w:rsid w:val="25656B9A"/>
    <w:rsid w:val="25656B9A"/>
    <w:rsid w:val="26E9470C"/>
    <w:rsid w:val="278AF803"/>
    <w:rsid w:val="27CA5F4C"/>
    <w:rsid w:val="27CA5F4C"/>
    <w:rsid w:val="2E0EF3AD"/>
    <w:rsid w:val="2E9DE5D2"/>
    <w:rsid w:val="2EFB2EBC"/>
    <w:rsid w:val="2F4B00E3"/>
    <w:rsid w:val="3243EEA2"/>
    <w:rsid w:val="3243EEA2"/>
    <w:rsid w:val="32ED3473"/>
    <w:rsid w:val="345064E6"/>
    <w:rsid w:val="35E8774F"/>
    <w:rsid w:val="36ED1844"/>
    <w:rsid w:val="3897A430"/>
    <w:rsid w:val="3978A709"/>
    <w:rsid w:val="3B603139"/>
    <w:rsid w:val="3BF2BE6E"/>
    <w:rsid w:val="3D2744AF"/>
    <w:rsid w:val="3EFE3A94"/>
    <w:rsid w:val="401A79FF"/>
    <w:rsid w:val="4270168B"/>
    <w:rsid w:val="43521AC1"/>
    <w:rsid w:val="43BE7B42"/>
    <w:rsid w:val="43FDD053"/>
    <w:rsid w:val="455A396B"/>
    <w:rsid w:val="46314DE1"/>
    <w:rsid w:val="465B2EA0"/>
    <w:rsid w:val="4751C734"/>
    <w:rsid w:val="48258BE4"/>
    <w:rsid w:val="4992CF62"/>
    <w:rsid w:val="4A60EF55"/>
    <w:rsid w:val="4B2E9FC3"/>
    <w:rsid w:val="4E7F4D2F"/>
    <w:rsid w:val="4F6B229C"/>
    <w:rsid w:val="509CA9D6"/>
    <w:rsid w:val="54B0D5B7"/>
    <w:rsid w:val="584DFCC7"/>
    <w:rsid w:val="5B1E68EE"/>
    <w:rsid w:val="5B1E68EE"/>
    <w:rsid w:val="5CC24A03"/>
    <w:rsid w:val="5D5AD656"/>
    <w:rsid w:val="5F8211A0"/>
    <w:rsid w:val="608B07B3"/>
    <w:rsid w:val="6A49E540"/>
    <w:rsid w:val="6A5FFEC1"/>
    <w:rsid w:val="6AC55ACE"/>
    <w:rsid w:val="6C612B2F"/>
    <w:rsid w:val="6CCD9888"/>
    <w:rsid w:val="709838CA"/>
    <w:rsid w:val="74484F41"/>
    <w:rsid w:val="758787AA"/>
    <w:rsid w:val="77C75B36"/>
    <w:rsid w:val="77C75B36"/>
    <w:rsid w:val="7801D4E9"/>
    <w:rsid w:val="79A2E90B"/>
    <w:rsid w:val="7A71F94D"/>
    <w:rsid w:val="7AF3F2E4"/>
    <w:rsid w:val="7B78D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9759774"/>
  <w15:chartTrackingRefBased/>
  <w15:docId w15:val="{07F5F309-C2F6-49AE-ABE2-08EAFC7FA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d3c0b185ba4546f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mcdata1\Project%20Data\QMS\Minutes%20of%20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2EDD4-E706-4713-AFAE-EE22918535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689CA-09D1-4E0A-999E-DA7381B78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153CD-DB1D-424C-B928-EE57B82D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Minutes of Meeting.dot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Harshil Patel</lastModifiedBy>
  <revision>8</revision>
  <dcterms:created xsi:type="dcterms:W3CDTF">2023-05-26T06:03:00.0000000Z</dcterms:created>
  <dcterms:modified xsi:type="dcterms:W3CDTF">2023-05-26T07:29:29.2585177Z</dcterms:modified>
</coreProperties>
</file>