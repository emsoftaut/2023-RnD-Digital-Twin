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508A7" w:rsidR="009C6C85" w:rsidRDefault="009C6C85" w14:paraId="672A6659" wp14:textId="77777777">
      <w:pPr>
        <w:rPr>
          <w:rFonts w:ascii="Calibri" w:hAnsi="Calibri" w:cs="Calibri"/>
        </w:rPr>
      </w:pPr>
    </w:p>
    <w:p xmlns:wp14="http://schemas.microsoft.com/office/word/2010/wordml" w:rsidRPr="001508A7" w:rsidR="00A33A72" w:rsidP="16AEF6E0" w:rsidRDefault="001508A7" w14:paraId="446C4523" wp14:textId="43421624">
      <w:pPr>
        <w:jc w:val="center"/>
        <w:rPr>
          <w:rFonts w:ascii="Calibri" w:hAnsi="Calibri" w:cs="Calibri"/>
          <w:b w:val="1"/>
          <w:bCs w:val="1"/>
        </w:rPr>
      </w:pPr>
      <w:r w:rsidRPr="58759202" w:rsidR="6A49E540">
        <w:rPr>
          <w:rFonts w:ascii="Calibri" w:hAnsi="Calibri" w:cs="Calibri"/>
          <w:b w:val="1"/>
          <w:bCs w:val="1"/>
        </w:rPr>
        <w:t xml:space="preserve">Week </w:t>
      </w:r>
      <w:r w:rsidRPr="58759202" w:rsidR="6DE5F837">
        <w:rPr>
          <w:rFonts w:ascii="Calibri" w:hAnsi="Calibri" w:cs="Calibri"/>
          <w:b w:val="1"/>
          <w:bCs w:val="1"/>
        </w:rPr>
        <w:t>11</w:t>
      </w:r>
      <w:r w:rsidRPr="58759202" w:rsidR="6A49E540">
        <w:rPr>
          <w:rFonts w:ascii="Calibri" w:hAnsi="Calibri" w:cs="Calibri"/>
          <w:b w:val="1"/>
          <w:bCs w:val="1"/>
        </w:rPr>
        <w:t xml:space="preserve"> </w:t>
      </w:r>
      <w:r w:rsidRPr="58759202" w:rsidR="001508A7">
        <w:rPr>
          <w:rFonts w:ascii="Calibri" w:hAnsi="Calibri" w:cs="Calibri"/>
          <w:b w:val="1"/>
          <w:bCs w:val="1"/>
        </w:rPr>
        <w:t>M</w:t>
      </w:r>
      <w:r w:rsidRPr="58759202" w:rsidR="6C612B2F">
        <w:rPr>
          <w:rFonts w:ascii="Calibri" w:hAnsi="Calibri" w:cs="Calibri"/>
          <w:b w:val="1"/>
          <w:bCs w:val="1"/>
        </w:rPr>
        <w:t>en</w:t>
      </w:r>
      <w:r w:rsidRPr="58759202" w:rsidR="5F8211A0">
        <w:rPr>
          <w:rFonts w:ascii="Calibri" w:hAnsi="Calibri" w:cs="Calibri"/>
          <w:b w:val="1"/>
          <w:bCs w:val="1"/>
        </w:rPr>
        <w:t>tor Meeting</w:t>
      </w:r>
    </w:p>
    <w:p xmlns:wp14="http://schemas.microsoft.com/office/word/2010/wordml" w:rsidRPr="001508A7" w:rsidR="00A33A72" w:rsidRDefault="00A33A72" w14:paraId="0A37501D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xmlns:wp14="http://schemas.microsoft.com/office/word/2010/wordml" w:rsidRPr="001508A7" w:rsidR="00A17B50" w:rsidTr="58759202" w14:paraId="72E1DFAB" wp14:textId="77777777">
        <w:tc>
          <w:tcPr>
            <w:tcW w:w="2952" w:type="dxa"/>
            <w:shd w:val="clear" w:color="auto" w:fill="D9D9D9" w:themeFill="background1" w:themeFillShade="D9"/>
            <w:tcMar/>
            <w:vAlign w:val="center"/>
          </w:tcPr>
          <w:p w:rsidRPr="001508A7" w:rsidR="00A17B50" w:rsidP="00076A72" w:rsidRDefault="00C258FA" w14:paraId="55F85674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Pr="001508A7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A17B50" w:rsidP="48258BE4" w:rsidRDefault="009B27FD" w14:paraId="4D4C83E7" wp14:textId="2E66B13B">
            <w:pPr>
              <w:rPr>
                <w:rFonts w:ascii="Calibri" w:hAnsi="Calibri" w:cs="Calibri"/>
                <w:b w:val="1"/>
                <w:bCs w:val="1"/>
              </w:rPr>
            </w:pPr>
            <w:r w:rsidRPr="48258BE4" w:rsidR="2E9DE5D2">
              <w:rPr>
                <w:rFonts w:ascii="Calibri" w:hAnsi="Calibri" w:cs="Calibri"/>
                <w:b w:val="1"/>
                <w:bCs w:val="1"/>
              </w:rPr>
              <w:t>Jadcup Digital Twin</w:t>
            </w:r>
          </w:p>
        </w:tc>
      </w:tr>
      <w:tr xmlns:wp14="http://schemas.microsoft.com/office/word/2010/wordml" w:rsidRPr="001508A7" w:rsidR="00A17B50" w:rsidTr="58759202" w14:paraId="63DC8B6A" wp14:textId="77777777">
        <w:tc>
          <w:tcPr>
            <w:tcW w:w="2952" w:type="dxa"/>
            <w:shd w:val="clear" w:color="auto" w:fill="D9D9D9" w:themeFill="background1" w:themeFillShade="D9"/>
            <w:tcMar/>
            <w:vAlign w:val="center"/>
          </w:tcPr>
          <w:p w:rsidR="00A17B50" w:rsidP="00EC7DEA" w:rsidRDefault="001508A7" w14:paraId="4FB3E2D4" wp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Pr="001508A7" w:rsidR="006E2523">
              <w:rPr>
                <w:rFonts w:ascii="Calibri" w:hAnsi="Calibri" w:cs="Calibri"/>
                <w:b/>
              </w:rPr>
              <w:t>:</w:t>
            </w:r>
          </w:p>
          <w:p w:rsidRPr="001508A7" w:rsidR="001508A7" w:rsidP="00EC7DEA" w:rsidRDefault="001508A7" w14:paraId="5DAB6C7B" wp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1C2C25" w:rsidP="2E0EF3AD" w:rsidRDefault="001C2C25" w14:paraId="02EB378F" wp14:textId="4E6C7F5C">
            <w:pPr>
              <w:ind w:left="360"/>
              <w:rPr>
                <w:rFonts w:ascii="Calibri" w:hAnsi="Calibri" w:cs="Calibri"/>
                <w:b w:val="1"/>
                <w:bCs w:val="1"/>
              </w:rPr>
            </w:pPr>
          </w:p>
        </w:tc>
      </w:tr>
      <w:tr xmlns:wp14="http://schemas.microsoft.com/office/word/2010/wordml" w:rsidRPr="001508A7" w:rsidR="000820DA" w:rsidTr="58759202" w14:paraId="6AB4E5C6" wp14:textId="77777777">
        <w:tc>
          <w:tcPr>
            <w:tcW w:w="2952" w:type="dxa"/>
            <w:tcMar/>
            <w:vAlign w:val="center"/>
          </w:tcPr>
          <w:p w:rsidR="000820DA" w:rsidP="00F50B81" w:rsidRDefault="000820DA" w14:paraId="41DD33AD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:rsidRPr="001508A7" w:rsidR="001508A7" w:rsidP="00F50B81" w:rsidRDefault="001508A7" w14:paraId="6A05A809" wp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tcMar/>
            <w:vAlign w:val="center"/>
          </w:tcPr>
          <w:p w:rsidRPr="001508A7" w:rsidR="001508A7" w:rsidP="00F50B81" w:rsidRDefault="001508A7" w14:paraId="5A39BBE3" wp14:textId="460DE837">
            <w:pPr>
              <w:rPr>
                <w:rFonts w:ascii="Calibri" w:hAnsi="Calibri" w:cs="Calibri"/>
              </w:rPr>
            </w:pPr>
            <w:r w:rsidRPr="48258BE4" w:rsidR="16BDA649">
              <w:rPr>
                <w:rFonts w:ascii="Calibri" w:hAnsi="Calibri" w:cs="Calibri"/>
              </w:rPr>
              <w:t>Matthew Kuo</w:t>
            </w:r>
          </w:p>
        </w:tc>
      </w:tr>
      <w:tr xmlns:wp14="http://schemas.microsoft.com/office/word/2010/wordml" w:rsidRPr="001508A7" w:rsidR="00F50B81" w:rsidTr="58759202" w14:paraId="6067708E" wp14:textId="77777777">
        <w:tc>
          <w:tcPr>
            <w:tcW w:w="2952" w:type="dxa"/>
            <w:tcMar/>
            <w:vAlign w:val="center"/>
          </w:tcPr>
          <w:p w:rsidRPr="001508A7" w:rsidR="00F50B81" w:rsidP="00F50B81" w:rsidRDefault="00C91AF7" w14:paraId="05F1685E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Pr="001508A7" w:rsidR="00C258FA">
              <w:rPr>
                <w:rFonts w:ascii="Calibri" w:hAnsi="Calibri" w:cs="Calibri"/>
                <w:b/>
              </w:rPr>
              <w:t xml:space="preserve"> </w:t>
            </w:r>
          </w:p>
          <w:p w:rsidRPr="001508A7" w:rsidR="00C91AF7" w:rsidP="48258BE4" w:rsidRDefault="00C91AF7" w14:paraId="41C8F396" wp14:textId="0C043BAD">
            <w:pPr>
              <w:rPr>
                <w:rFonts w:ascii="Calibri" w:hAnsi="Calibri" w:cs="Calibri"/>
                <w:b w:val="1"/>
                <w:bCs w:val="1"/>
              </w:rPr>
            </w:pPr>
            <w:r w:rsidRPr="48258BE4" w:rsidR="608B07B3">
              <w:rPr>
                <w:rFonts w:ascii="Calibri" w:hAnsi="Calibri" w:cs="Calibri"/>
                <w:b w:val="0"/>
                <w:bCs w:val="0"/>
              </w:rPr>
              <w:t>WZ1101</w:t>
            </w:r>
          </w:p>
        </w:tc>
        <w:tc>
          <w:tcPr>
            <w:tcW w:w="2952" w:type="dxa"/>
            <w:tcMar/>
            <w:vAlign w:val="center"/>
          </w:tcPr>
          <w:p w:rsidRPr="001508A7" w:rsidR="00F50B81" w:rsidP="00F50B81" w:rsidRDefault="00C91AF7" w14:paraId="4C8BFC02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Pr="001508A7" w:rsidR="00C258FA">
              <w:rPr>
                <w:rFonts w:ascii="Calibri" w:hAnsi="Calibri" w:cs="Calibri"/>
                <w:b/>
              </w:rPr>
              <w:t xml:space="preserve"> </w:t>
            </w:r>
          </w:p>
          <w:p w:rsidRPr="001508A7" w:rsidR="00C91AF7" w:rsidP="48258BE4" w:rsidRDefault="00C91AF7" w14:paraId="72A3D3EC" wp14:textId="0DA515AF">
            <w:pPr>
              <w:rPr>
                <w:rFonts w:ascii="Calibri" w:hAnsi="Calibri" w:cs="Calibri"/>
                <w:b w:val="0"/>
                <w:bCs w:val="0"/>
              </w:rPr>
            </w:pPr>
            <w:r w:rsidRPr="58759202" w:rsidR="23FFDC26">
              <w:rPr>
                <w:rFonts w:ascii="Calibri" w:hAnsi="Calibri" w:cs="Calibri"/>
                <w:b w:val="0"/>
                <w:bCs w:val="0"/>
              </w:rPr>
              <w:t>23</w:t>
            </w:r>
            <w:r w:rsidRPr="58759202" w:rsidR="79A2E90B">
              <w:rPr>
                <w:rFonts w:ascii="Calibri" w:hAnsi="Calibri" w:cs="Calibri"/>
                <w:b w:val="0"/>
                <w:bCs w:val="0"/>
              </w:rPr>
              <w:t>/05/2023</w:t>
            </w:r>
          </w:p>
        </w:tc>
        <w:tc>
          <w:tcPr>
            <w:tcW w:w="4086" w:type="dxa"/>
            <w:tcMar/>
            <w:vAlign w:val="center"/>
          </w:tcPr>
          <w:p w:rsidRPr="001508A7" w:rsidR="00F50B81" w:rsidP="00F50B81" w:rsidRDefault="00C91AF7" w14:paraId="50791AE2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Pr="001508A7" w:rsidR="00C258FA">
              <w:rPr>
                <w:rFonts w:ascii="Calibri" w:hAnsi="Calibri" w:cs="Calibri"/>
              </w:rPr>
              <w:t xml:space="preserve"> </w:t>
            </w:r>
          </w:p>
          <w:p w:rsidRPr="001508A7" w:rsidR="00C91AF7" w:rsidP="00412A4F" w:rsidRDefault="00C91AF7" w14:paraId="0D0B940D" wp14:textId="76183AFF">
            <w:pPr>
              <w:rPr>
                <w:rFonts w:ascii="Calibri" w:hAnsi="Calibri" w:cs="Calibri"/>
              </w:rPr>
            </w:pPr>
            <w:r w:rsidRPr="58759202" w:rsidR="597BA4CE">
              <w:rPr>
                <w:rFonts w:ascii="Calibri" w:hAnsi="Calibri" w:cs="Calibri"/>
              </w:rPr>
              <w:t>2</w:t>
            </w:r>
            <w:r w:rsidRPr="58759202" w:rsidR="4A60EF55">
              <w:rPr>
                <w:rFonts w:ascii="Calibri" w:hAnsi="Calibri" w:cs="Calibri"/>
              </w:rPr>
              <w:t>:</w:t>
            </w:r>
            <w:r w:rsidRPr="58759202" w:rsidR="162239C7">
              <w:rPr>
                <w:rFonts w:ascii="Calibri" w:hAnsi="Calibri" w:cs="Calibri"/>
              </w:rPr>
              <w:t>13</w:t>
            </w:r>
            <w:r w:rsidRPr="58759202" w:rsidR="4A60EF55">
              <w:rPr>
                <w:rFonts w:ascii="Calibri" w:hAnsi="Calibri" w:cs="Calibri"/>
              </w:rPr>
              <w:t xml:space="preserve"> am</w:t>
            </w:r>
          </w:p>
        </w:tc>
      </w:tr>
      <w:tr xmlns:wp14="http://schemas.microsoft.com/office/word/2010/wordml" w:rsidRPr="001508A7" w:rsidR="001508A7" w:rsidTr="58759202" w14:paraId="0D8573D0" wp14:textId="77777777">
        <w:tc>
          <w:tcPr>
            <w:tcW w:w="2952" w:type="dxa"/>
            <w:tcMar/>
            <w:vAlign w:val="center"/>
          </w:tcPr>
          <w:p w:rsidR="001508A7" w:rsidP="00F50B81" w:rsidRDefault="001508A7" w14:paraId="78EB2422" wp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:rsidRPr="001508A7" w:rsidR="001508A7" w:rsidP="00F50B81" w:rsidRDefault="001508A7" w14:paraId="0E27B00A" wp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tcMar/>
            <w:vAlign w:val="center"/>
          </w:tcPr>
          <w:p w:rsidRPr="001508A7" w:rsidR="001508A7" w:rsidP="001508A7" w:rsidRDefault="001508A7" w14:paraId="69838F89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</w:p>
          <w:p w:rsidRPr="001508A7" w:rsidR="001508A7" w:rsidP="48258BE4" w:rsidRDefault="001508A7" w14:paraId="60061E4C" wp14:textId="2E792810">
            <w:pPr>
              <w:rPr>
                <w:rFonts w:ascii="Calibri" w:hAnsi="Calibri" w:cs="Calibri"/>
                <w:b w:val="1"/>
                <w:bCs w:val="1"/>
              </w:rPr>
            </w:pPr>
            <w:r w:rsidRPr="48258BE4" w:rsidR="6A5FFEC1">
              <w:rPr>
                <w:rFonts w:ascii="Calibri" w:hAnsi="Calibri" w:cs="Calibri"/>
                <w:b w:val="0"/>
                <w:bCs w:val="0"/>
              </w:rPr>
              <w:t>1</w:t>
            </w:r>
          </w:p>
        </w:tc>
        <w:tc>
          <w:tcPr>
            <w:tcW w:w="4086" w:type="dxa"/>
            <w:tcMar/>
            <w:vAlign w:val="center"/>
          </w:tcPr>
          <w:p w:rsidRPr="001508A7" w:rsidR="001508A7" w:rsidP="001508A7" w:rsidRDefault="001508A7" w14:paraId="60E123DE" wp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</w:p>
          <w:p w:rsidRPr="001508A7" w:rsidR="001508A7" w:rsidP="48258BE4" w:rsidRDefault="001508A7" w14:paraId="44EAFD9C" wp14:textId="65B61BB7">
            <w:pPr>
              <w:rPr>
                <w:rFonts w:ascii="Calibri" w:hAnsi="Calibri" w:cs="Calibri"/>
                <w:b w:val="0"/>
                <w:bCs w:val="0"/>
              </w:rPr>
            </w:pPr>
            <w:r w:rsidRPr="48258BE4" w:rsidR="54B0D5B7">
              <w:rPr>
                <w:rFonts w:ascii="Calibri" w:hAnsi="Calibri" w:cs="Calibri"/>
                <w:b w:val="0"/>
                <w:bCs w:val="0"/>
              </w:rPr>
              <w:t>Myles Hoskin</w:t>
            </w:r>
          </w:p>
        </w:tc>
      </w:tr>
    </w:tbl>
    <w:p xmlns:wp14="http://schemas.microsoft.com/office/word/2010/wordml" w:rsidRPr="001508A7" w:rsidR="006A6893" w:rsidRDefault="006A6893" w14:paraId="4B94D5A5" wp14:textId="77777777">
      <w:pPr>
        <w:rPr>
          <w:rFonts w:ascii="Calibri" w:hAnsi="Calibri" w:cs="Calibri"/>
        </w:rPr>
      </w:pPr>
    </w:p>
    <w:p xmlns:wp14="http://schemas.microsoft.com/office/word/2010/wordml" w:rsidRPr="001508A7" w:rsidR="006A6893" w:rsidP="00314DCA" w:rsidRDefault="001508A7" w14:paraId="2C2DC5C4" wp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xmlns:wp14="http://schemas.microsoft.com/office/word/2010/wordml" w:rsidRPr="001508A7" w:rsidR="006A6893" w:rsidRDefault="006A6893" w14:paraId="3DEEC669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xmlns:wp14="http://schemas.microsoft.com/office/word/2010/wordml" w:rsidRPr="001508A7" w:rsidR="00015049" w:rsidTr="48258BE4" w14:paraId="2115A97E" wp14:textId="77777777">
        <w:tc>
          <w:tcPr>
            <w:tcW w:w="9990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015049" w:rsidP="00C91AF7" w:rsidRDefault="00015049" w14:paraId="6082A6BE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xmlns:wp14="http://schemas.microsoft.com/office/word/2010/wordml" w:rsidRPr="001508A7" w:rsidR="00C91AF7" w:rsidTr="48258BE4" w14:paraId="72496B3D" wp14:textId="77777777">
        <w:tc>
          <w:tcPr>
            <w:tcW w:w="5940" w:type="dxa"/>
            <w:tcMar/>
            <w:vAlign w:val="center"/>
          </w:tcPr>
          <w:p w:rsidRPr="001508A7" w:rsidR="00C91AF7" w:rsidP="00C91AF7" w:rsidRDefault="00015049" w14:paraId="4BEFFF46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tcMar/>
            <w:vAlign w:val="center"/>
          </w:tcPr>
          <w:p w:rsidRPr="001508A7" w:rsidR="00C91AF7" w:rsidP="00C91AF7" w:rsidRDefault="00015049" w14:paraId="150F6B1E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xmlns:wp14="http://schemas.microsoft.com/office/word/2010/wordml" w:rsidRPr="001508A7" w:rsidR="00C91AF7" w:rsidTr="48258BE4" w14:paraId="3656B9AB" wp14:textId="77777777">
        <w:tc>
          <w:tcPr>
            <w:tcW w:w="5940" w:type="dxa"/>
            <w:tcMar/>
            <w:vAlign w:val="center"/>
          </w:tcPr>
          <w:p w:rsidRPr="001508A7" w:rsidR="00C91AF7" w:rsidP="00015049" w:rsidRDefault="00C91AF7" w14:paraId="45FB0818" wp14:textId="51BB8196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Myles Hoskin</w:t>
            </w:r>
          </w:p>
        </w:tc>
        <w:tc>
          <w:tcPr>
            <w:tcW w:w="4050" w:type="dxa"/>
            <w:tcMar/>
            <w:vAlign w:val="center"/>
          </w:tcPr>
          <w:p w:rsidRPr="001508A7" w:rsidR="00C91AF7" w:rsidP="00C91AF7" w:rsidRDefault="00C91AF7" w14:paraId="049F31CB" wp14:textId="364D425F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Member</w:t>
            </w:r>
          </w:p>
        </w:tc>
      </w:tr>
      <w:tr xmlns:wp14="http://schemas.microsoft.com/office/word/2010/wordml" w:rsidRPr="001508A7" w:rsidR="00EC7DEA" w:rsidTr="48258BE4" w14:paraId="53128261" wp14:textId="77777777">
        <w:tc>
          <w:tcPr>
            <w:tcW w:w="5940" w:type="dxa"/>
            <w:tcMar/>
            <w:vAlign w:val="center"/>
          </w:tcPr>
          <w:p w:rsidRPr="001508A7" w:rsidR="00EC7DEA" w:rsidP="00381956" w:rsidRDefault="00EC7DEA" w14:paraId="62486C05" wp14:textId="4D0FBCE6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Jane Jung</w:t>
            </w:r>
          </w:p>
        </w:tc>
        <w:tc>
          <w:tcPr>
            <w:tcW w:w="4050" w:type="dxa"/>
            <w:tcMar/>
            <w:vAlign w:val="center"/>
          </w:tcPr>
          <w:p w:rsidRPr="001508A7" w:rsidR="00EC7DEA" w:rsidP="00381956" w:rsidRDefault="00EC7DEA" w14:paraId="4101652C" wp14:textId="062975D4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Member</w:t>
            </w:r>
          </w:p>
        </w:tc>
      </w:tr>
      <w:tr xmlns:wp14="http://schemas.microsoft.com/office/word/2010/wordml" w:rsidRPr="001508A7" w:rsidR="00314DCA" w:rsidTr="48258BE4" w14:paraId="4B99056E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1299C43A" wp14:textId="45F6D5EE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Joshua Ladowsky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4DDBEF00" wp14:textId="2762049B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Leader</w:t>
            </w:r>
          </w:p>
        </w:tc>
      </w:tr>
      <w:tr xmlns:wp14="http://schemas.microsoft.com/office/word/2010/wordml" w:rsidRPr="001508A7" w:rsidR="00314DCA" w:rsidTr="48258BE4" w14:paraId="3461D779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3CF2D8B6" wp14:textId="60A67279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Yeran Edmonds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0FB78278" wp14:textId="59BF652F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Client Llaison</w:t>
            </w:r>
          </w:p>
        </w:tc>
      </w:tr>
      <w:tr xmlns:wp14="http://schemas.microsoft.com/office/word/2010/wordml" w:rsidRPr="001508A7" w:rsidR="00314DCA" w:rsidTr="48258BE4" w14:paraId="1FC39945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0562CB0E" wp14:textId="54AC97D2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Harshil Patel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34CE0A41" wp14:textId="6E246018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Member</w:t>
            </w:r>
          </w:p>
        </w:tc>
      </w:tr>
      <w:tr xmlns:wp14="http://schemas.microsoft.com/office/word/2010/wordml" w:rsidRPr="001508A7" w:rsidR="00314DCA" w:rsidTr="48258BE4" w14:paraId="62EBF3C5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6D98A12B" wp14:textId="2E8099E2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Matthew Kuo</w:t>
            </w: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2946DB82" wp14:textId="7453985E">
            <w:pPr>
              <w:rPr>
                <w:rFonts w:ascii="Calibri" w:hAnsi="Calibri" w:cs="Calibri"/>
              </w:rPr>
            </w:pPr>
            <w:r w:rsidRPr="48258BE4" w:rsidR="709838CA">
              <w:rPr>
                <w:rFonts w:ascii="Calibri" w:hAnsi="Calibri" w:cs="Calibri"/>
              </w:rPr>
              <w:t>Jadcup Team Mentor</w:t>
            </w:r>
          </w:p>
        </w:tc>
      </w:tr>
      <w:tr xmlns:wp14="http://schemas.microsoft.com/office/word/2010/wordml" w:rsidRPr="001508A7" w:rsidR="00015049" w:rsidTr="48258BE4" w14:paraId="5EA7D55E" wp14:textId="77777777">
        <w:tc>
          <w:tcPr>
            <w:tcW w:w="9990" w:type="dxa"/>
            <w:gridSpan w:val="2"/>
            <w:shd w:val="clear" w:color="auto" w:fill="D9D9D9" w:themeFill="background1" w:themeFillShade="D9"/>
            <w:tcMar/>
            <w:vAlign w:val="center"/>
          </w:tcPr>
          <w:p w:rsidRPr="001508A7" w:rsidR="00015049" w:rsidP="00C91AF7" w:rsidRDefault="00C258FA" w14:paraId="7ACAC314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xmlns:wp14="http://schemas.microsoft.com/office/word/2010/wordml" w:rsidRPr="001508A7" w:rsidR="00015049" w:rsidTr="48258BE4" w14:paraId="76F8D2F7" wp14:textId="77777777">
        <w:tc>
          <w:tcPr>
            <w:tcW w:w="5940" w:type="dxa"/>
            <w:tcMar/>
            <w:vAlign w:val="center"/>
          </w:tcPr>
          <w:p w:rsidRPr="001508A7" w:rsidR="00015049" w:rsidP="00C91AF7" w:rsidRDefault="00015049" w14:paraId="7E659955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tcMar/>
            <w:vAlign w:val="center"/>
          </w:tcPr>
          <w:p w:rsidRPr="001508A7" w:rsidR="00015049" w:rsidP="00C91AF7" w:rsidRDefault="00015049" w14:paraId="17E2835C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xmlns:wp14="http://schemas.microsoft.com/office/word/2010/wordml" w:rsidRPr="001508A7" w:rsidR="00314DCA" w:rsidTr="48258BE4" w14:paraId="738610EB" wp14:textId="77777777">
        <w:tc>
          <w:tcPr>
            <w:tcW w:w="5940" w:type="dxa"/>
            <w:tcMar/>
            <w:vAlign w:val="center"/>
          </w:tcPr>
          <w:p w:rsidRPr="001508A7" w:rsidR="00314DCA" w:rsidP="00381956" w:rsidRDefault="00314DCA" w14:paraId="637805D2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tcMar/>
            <w:vAlign w:val="center"/>
          </w:tcPr>
          <w:p w:rsidRPr="001508A7" w:rsidR="00314DCA" w:rsidP="00381956" w:rsidRDefault="00314DCA" w14:paraId="463F29E8" wp14:textId="77777777">
            <w:pPr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1508A7" w:rsidR="006A6893" w:rsidRDefault="006A6893" w14:paraId="3B7B4B86" wp14:textId="77777777">
      <w:pPr>
        <w:rPr>
          <w:rFonts w:ascii="Calibri" w:hAnsi="Calibri" w:cs="Calibri"/>
        </w:rPr>
      </w:pPr>
    </w:p>
    <w:p xmlns:wp14="http://schemas.microsoft.com/office/word/2010/wordml" w:rsidRPr="001508A7" w:rsidR="006A6893" w:rsidP="006A6893" w:rsidRDefault="006A6893" w14:paraId="4BB37D59" wp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Pr="001508A7" w:rsidR="00C258FA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xmlns:wp14="http://schemas.microsoft.com/office/word/2010/wordml" w:rsidRPr="001508A7" w:rsidR="006A6893" w:rsidRDefault="006A6893" w14:paraId="3A0FF5F2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xmlns:wp14="http://schemas.microsoft.com/office/word/2010/wordml" w:rsidRPr="001508A7" w:rsidR="00C91AF7" w:rsidTr="48258BE4" w14:paraId="1D3EEC64" wp14:textId="77777777">
        <w:tc>
          <w:tcPr>
            <w:tcW w:w="4680" w:type="dxa"/>
            <w:tcMar/>
            <w:vAlign w:val="center"/>
          </w:tcPr>
          <w:p w:rsidRPr="001508A7" w:rsidR="00C91AF7" w:rsidP="009F6074" w:rsidRDefault="00C91AF7" w14:paraId="3B8B8873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Pr="001508A7" w:rsidR="000820DA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Pr="001508A7" w:rsidR="000820DA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</w:p>
          <w:p w:rsidRPr="001508A7" w:rsidR="000820DA" w:rsidP="000820DA" w:rsidRDefault="000820DA" w14:paraId="5630AD66" wp14:textId="4407F8CD">
            <w:pPr>
              <w:rPr>
                <w:rFonts w:ascii="Calibri" w:hAnsi="Calibri" w:cs="Calibri"/>
              </w:rPr>
            </w:pPr>
            <w:r w:rsidRPr="48258BE4" w:rsidR="3D2744AF">
              <w:rPr>
                <w:rFonts w:ascii="Calibri" w:hAnsi="Calibri" w:cs="Calibri"/>
              </w:rPr>
              <w:t>Harshil Patel</w:t>
            </w:r>
          </w:p>
        </w:tc>
        <w:tc>
          <w:tcPr>
            <w:tcW w:w="5310" w:type="dxa"/>
            <w:tcMar/>
            <w:vAlign w:val="center"/>
          </w:tcPr>
          <w:p w:rsidRPr="001508A7" w:rsidR="00C91AF7" w:rsidP="009F6074" w:rsidRDefault="001508A7" w14:paraId="0E875C08" wp14:textId="7777777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Pr="001508A7" w:rsidR="000820DA">
              <w:rPr>
                <w:rFonts w:ascii="Calibri" w:hAnsi="Calibri" w:cs="Calibri"/>
              </w:rPr>
              <w:t>circulation to:</w:t>
            </w:r>
          </w:p>
          <w:p w:rsidRPr="001508A7" w:rsidR="000820DA" w:rsidP="007D34B2" w:rsidRDefault="000820DA" w14:paraId="61829076" wp14:textId="685D4205">
            <w:pPr>
              <w:rPr>
                <w:rFonts w:ascii="Calibri" w:hAnsi="Calibri" w:cs="Calibri"/>
              </w:rPr>
            </w:pPr>
            <w:r w:rsidRPr="48258BE4" w:rsidR="46314DE1">
              <w:rPr>
                <w:rFonts w:ascii="Calibri" w:hAnsi="Calibri" w:cs="Calibri"/>
              </w:rPr>
              <w:t>Jadcup Team</w:t>
            </w:r>
          </w:p>
        </w:tc>
      </w:tr>
    </w:tbl>
    <w:p xmlns:wp14="http://schemas.microsoft.com/office/word/2010/wordml" w:rsidRPr="001508A7" w:rsidR="00076A72" w:rsidRDefault="00076A72" w14:paraId="2BA226A1" wp14:textId="77777777">
      <w:pPr>
        <w:rPr>
          <w:rFonts w:ascii="Calibri" w:hAnsi="Calibri" w:cs="Calibri"/>
        </w:rPr>
      </w:pPr>
    </w:p>
    <w:p xmlns:wp14="http://schemas.microsoft.com/office/word/2010/wordml" w:rsidRPr="001508A7" w:rsidR="00314DCA" w:rsidP="00D72EF2" w:rsidRDefault="00314DCA" w14:paraId="17AD93B2" wp14:textId="77777777">
      <w:pPr>
        <w:rPr>
          <w:rFonts w:ascii="Calibri" w:hAnsi="Calibri" w:cs="Calibri"/>
          <w:b/>
        </w:rPr>
      </w:pPr>
    </w:p>
    <w:p xmlns:wp14="http://schemas.microsoft.com/office/word/2010/wordml" w:rsidRPr="001508A7" w:rsidR="00D72EF2" w:rsidP="00314DCA" w:rsidRDefault="001F64DF" w14:paraId="22BCC025" wp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Agenda</w:t>
      </w:r>
    </w:p>
    <w:p xmlns:wp14="http://schemas.microsoft.com/office/word/2010/wordml" w:rsidRPr="001508A7" w:rsidR="00D72EF2" w:rsidP="00D72EF2" w:rsidRDefault="00D72EF2" w14:paraId="0DE4B5B7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xmlns:wp14="http://schemas.microsoft.com/office/word/2010/wordml" w:rsidRPr="001508A7" w:rsidR="00D72EF2" w:rsidTr="58759202" w14:paraId="3D149A12" wp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D72EF2" w14:paraId="5AFC7B24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6C278D" w14:paraId="6EA343E3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1508A7" w14:paraId="468A569D" wp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tcMar/>
            <w:vAlign w:val="center"/>
          </w:tcPr>
          <w:p w:rsidRPr="001508A7" w:rsidR="00D72EF2" w:rsidP="00381956" w:rsidRDefault="006C278D" w14:paraId="4F0960CF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xmlns:wp14="http://schemas.microsoft.com/office/word/2010/wordml" w:rsidRPr="001508A7" w:rsidR="00D72EF2" w:rsidTr="58759202" w14:paraId="66204FF1" wp14:textId="77777777">
        <w:tc>
          <w:tcPr>
            <w:tcW w:w="540" w:type="dxa"/>
            <w:tcMar/>
            <w:vAlign w:val="center"/>
          </w:tcPr>
          <w:p w:rsidRPr="001508A7" w:rsidR="00D72EF2" w:rsidP="000816B3" w:rsidRDefault="00D72EF2" w14:paraId="2DBF0D7D" wp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tcMar/>
            <w:vAlign w:val="center"/>
          </w:tcPr>
          <w:p w:rsidRPr="001508A7" w:rsidR="00D72EF2" w:rsidP="58759202" w:rsidRDefault="00D72EF2" w14:paraId="6B62F1B3" wp14:textId="2F5C388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59AB1F3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Question &amp; Answer with Mentor</w:t>
            </w:r>
          </w:p>
        </w:tc>
        <w:tc>
          <w:tcPr>
            <w:tcW w:w="1530" w:type="dxa"/>
            <w:tcMar/>
            <w:vAlign w:val="center"/>
          </w:tcPr>
          <w:p w:rsidR="16AEF6E0" w:rsidP="16AEF6E0" w:rsidRDefault="16AEF6E0" w14:paraId="7F2EAE60" w14:textId="78CAC70A">
            <w:pPr>
              <w:ind w:left="2" w:hanging="2"/>
            </w:pPr>
            <w:r w:rsidRPr="16AEF6E0" w:rsidR="16AEF6E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Whole team</w:t>
            </w:r>
          </w:p>
        </w:tc>
        <w:tc>
          <w:tcPr>
            <w:tcW w:w="2520" w:type="dxa"/>
            <w:tcMar/>
            <w:vAlign w:val="center"/>
          </w:tcPr>
          <w:p w:rsidRPr="001508A7" w:rsidR="00D72EF2" w:rsidP="00381956" w:rsidRDefault="00D72EF2" w14:paraId="680A4E5D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1508A7" w:rsidR="00D72EF2" w:rsidTr="58759202" w14:paraId="19219836" wp14:textId="77777777">
        <w:tc>
          <w:tcPr>
            <w:tcW w:w="540" w:type="dxa"/>
            <w:tcMar/>
            <w:vAlign w:val="center"/>
          </w:tcPr>
          <w:p w:rsidRPr="001508A7" w:rsidR="00D72EF2" w:rsidP="00381956" w:rsidRDefault="00D72EF2" w14:paraId="296FEF7D" wp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tcMar/>
            <w:vAlign w:val="center"/>
          </w:tcPr>
          <w:p w:rsidRPr="001508A7" w:rsidR="00D72EF2" w:rsidP="58759202" w:rsidRDefault="00D72EF2" w14:paraId="7194DBDC" wp14:textId="6EA88E82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75BBFCD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Status Report</w:t>
            </w:r>
          </w:p>
        </w:tc>
        <w:tc>
          <w:tcPr>
            <w:tcW w:w="1530" w:type="dxa"/>
            <w:tcMar/>
            <w:vAlign w:val="center"/>
          </w:tcPr>
          <w:p w:rsidR="16AEF6E0" w:rsidP="16AEF6E0" w:rsidRDefault="16AEF6E0" w14:paraId="732AF685" w14:textId="1AB6A796">
            <w:pPr>
              <w:ind w:left="2" w:hanging="2"/>
            </w:pPr>
            <w:r w:rsidRPr="16AEF6E0" w:rsidR="16AEF6E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Whole team</w:t>
            </w:r>
          </w:p>
        </w:tc>
        <w:tc>
          <w:tcPr>
            <w:tcW w:w="2520" w:type="dxa"/>
            <w:tcMar/>
            <w:vAlign w:val="center"/>
          </w:tcPr>
          <w:p w:rsidRPr="001508A7" w:rsidR="00D72EF2" w:rsidP="00381956" w:rsidRDefault="00D72EF2" w14:paraId="54CD245A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1508A7" w:rsidR="00B432CE" w:rsidTr="58759202" w14:paraId="1231BE67" wp14:textId="77777777">
        <w:tc>
          <w:tcPr>
            <w:tcW w:w="540" w:type="dxa"/>
            <w:tcMar/>
            <w:vAlign w:val="center"/>
          </w:tcPr>
          <w:p w:rsidRPr="001508A7" w:rsidR="00B432CE" w:rsidP="00381956" w:rsidRDefault="00B432CE" w14:paraId="36FEB5B0" wp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tcMar/>
            <w:vAlign w:val="center"/>
          </w:tcPr>
          <w:p w:rsidRPr="001508A7" w:rsidR="00B432CE" w:rsidP="58759202" w:rsidRDefault="00B432CE" w14:paraId="30D7AA69" wp14:textId="1933EC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52D53B9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Presentation Meeting</w:t>
            </w:r>
          </w:p>
        </w:tc>
        <w:tc>
          <w:tcPr>
            <w:tcW w:w="1530" w:type="dxa"/>
            <w:tcMar/>
            <w:vAlign w:val="center"/>
          </w:tcPr>
          <w:p w:rsidR="16AEF6E0" w:rsidP="16AEF6E0" w:rsidRDefault="16AEF6E0" w14:paraId="4AAEE438" w14:textId="181B20CC">
            <w:pPr>
              <w:ind w:left="2" w:hanging="2"/>
            </w:pPr>
            <w:r w:rsidRPr="16AEF6E0" w:rsidR="16AEF6E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Whole team</w:t>
            </w:r>
          </w:p>
        </w:tc>
        <w:tc>
          <w:tcPr>
            <w:tcW w:w="2520" w:type="dxa"/>
            <w:tcMar/>
            <w:vAlign w:val="center"/>
          </w:tcPr>
          <w:p w:rsidRPr="001508A7" w:rsidR="00B432CE" w:rsidP="00381956" w:rsidRDefault="00B432CE" w14:paraId="34FF1C98" wp14:textId="77777777">
            <w:pPr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1508A7" w:rsidR="00D72EF2" w:rsidRDefault="00D72EF2" w14:paraId="5023141B" wp14:textId="77777777">
      <w:pPr>
        <w:rPr>
          <w:rFonts w:ascii="Calibri" w:hAnsi="Calibri" w:cs="Calibri"/>
        </w:rPr>
      </w:pPr>
    </w:p>
    <w:p xmlns:wp14="http://schemas.microsoft.com/office/word/2010/wordml" w:rsidRPr="001508A7" w:rsidR="000816B3" w:rsidP="00314DCA" w:rsidRDefault="000816B3" w14:paraId="03EFCA41" wp14:textId="77777777">
      <w:pPr>
        <w:jc w:val="center"/>
        <w:rPr>
          <w:rFonts w:ascii="Calibri" w:hAnsi="Calibri" w:cs="Calibri"/>
          <w:b/>
        </w:rPr>
      </w:pPr>
    </w:p>
    <w:p xmlns:wp14="http://schemas.microsoft.com/office/word/2010/wordml" w:rsidRPr="001508A7" w:rsidR="00884485" w:rsidP="00314DCA" w:rsidRDefault="001F64DF" w14:paraId="6304C6B9" wp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xmlns:wp14="http://schemas.microsoft.com/office/word/2010/wordml" w:rsidRPr="001508A7" w:rsidR="00884485" w:rsidP="00884485" w:rsidRDefault="00884485" w14:paraId="5F96A722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xmlns:wp14="http://schemas.microsoft.com/office/word/2010/wordml" w:rsidRPr="001508A7" w:rsidR="00884485" w:rsidTr="47EAE4E8" w14:paraId="0DA6D9D4" wp14:textId="77777777">
        <w:tc>
          <w:tcPr>
            <w:tcW w:w="54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381956" w:rsidRDefault="00884485" w14:paraId="1AFA645E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tcMar/>
            <w:vAlign w:val="center"/>
          </w:tcPr>
          <w:p w:rsidRPr="001508A7" w:rsidR="00884485" w:rsidP="001F64DF" w:rsidRDefault="001F64DF" w14:paraId="38FC548B" wp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xmlns:wp14="http://schemas.microsoft.com/office/word/2010/wordml" w:rsidRPr="001508A7" w:rsidR="00884485" w:rsidTr="47EAE4E8" w14:paraId="5B95CD12" wp14:textId="77777777">
        <w:tc>
          <w:tcPr>
            <w:tcW w:w="540" w:type="dxa"/>
            <w:tcMar/>
            <w:vAlign w:val="center"/>
          </w:tcPr>
          <w:p w:rsidRPr="001508A7" w:rsidR="00884485" w:rsidP="00884485" w:rsidRDefault="00884485" w14:paraId="5220BBB2" wp14:textId="77777777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tcMar/>
            <w:vAlign w:val="center"/>
          </w:tcPr>
          <w:p w:rsidRPr="001508A7" w:rsidR="001F64DF" w:rsidP="58759202" w:rsidRDefault="001F64DF" w14:paraId="53C2C31D" wp14:textId="38A1ED76">
            <w:pPr>
              <w:pStyle w:val="Normal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58759202" w:rsidR="13B354A1">
              <w:rPr>
                <w:rFonts w:ascii="Calibri" w:hAnsi="Calibri" w:cs="Calibri"/>
                <w:sz w:val="24"/>
                <w:szCs w:val="24"/>
              </w:rPr>
              <w:t xml:space="preserve">Question &amp; Answer with Mentor  </w:t>
            </w:r>
          </w:p>
          <w:p w:rsidR="13B354A1" w:rsidP="58759202" w:rsidRDefault="13B354A1" w14:paraId="7C476100" w14:textId="638EEFBB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Ask Matthew if we need new schedule </w:t>
            </w:r>
          </w:p>
          <w:p w:rsidR="13B354A1" w:rsidP="58759202" w:rsidRDefault="13B354A1" w14:paraId="1C871FBE" w14:textId="2E5BE1E3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Ask Matthew about the cards (see trello) </w:t>
            </w:r>
          </w:p>
          <w:p w:rsidR="13B354A1" w:rsidP="58759202" w:rsidRDefault="13B354A1" w14:paraId="528AB6E0" w14:textId="56240C28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Ask Matthew about testing </w:t>
            </w:r>
          </w:p>
          <w:p w:rsidR="13B354A1" w:rsidP="58759202" w:rsidRDefault="13B354A1" w14:paraId="67E06CA7" w14:textId="23296D9D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Ask Matthew for booking</w:t>
            </w:r>
          </w:p>
          <w:p w:rsidR="13B354A1" w:rsidP="58759202" w:rsidRDefault="13B354A1" w14:paraId="46E2E092" w14:textId="0205F190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Ask Matthew about meeting minutes (do we need to make all the meeting minutes) </w:t>
            </w:r>
          </w:p>
          <w:p w:rsidR="13B354A1" w:rsidP="58759202" w:rsidRDefault="13B354A1" w14:paraId="5DCD8D9A" w14:textId="50875883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Ask Matthew to review status report (and ask about page count) </w:t>
            </w:r>
          </w:p>
          <w:p w:rsidR="13B354A1" w:rsidP="58759202" w:rsidRDefault="13B354A1" w14:paraId="0CABBCB9" w14:textId="7CB7285C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Ask Matthew to confirm proposal changes</w:t>
            </w:r>
          </w:p>
          <w:p w:rsidR="13B354A1" w:rsidP="58759202" w:rsidRDefault="13B354A1" w14:paraId="1E083565" w14:textId="5BCE039D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Ask Matthew about risks</w:t>
            </w:r>
          </w:p>
          <w:p w:rsidR="58759202" w:rsidP="58759202" w:rsidRDefault="58759202" w14:paraId="3712CF9A" w14:textId="3B94FD28">
            <w:pPr>
              <w:pStyle w:val="Normal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  <w:p w:rsidR="13B354A1" w:rsidP="58759202" w:rsidRDefault="13B354A1" w14:paraId="0D8D55D2" w14:textId="36B00A41">
            <w:pPr>
              <w:pStyle w:val="Normal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58759202" w:rsidR="13B354A1">
              <w:rPr>
                <w:rFonts w:ascii="Calibri" w:hAnsi="Calibri" w:cs="Calibri"/>
                <w:sz w:val="24"/>
                <w:szCs w:val="24"/>
              </w:rPr>
              <w:t>Status Report:</w:t>
            </w:r>
          </w:p>
          <w:p w:rsidR="13B354A1" w:rsidP="58759202" w:rsidRDefault="13B354A1" w14:paraId="7666615C" w14:textId="6339ADA2">
            <w:pPr>
              <w:pStyle w:val="Normal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47EAE4E8" w:rsidR="67AEE081">
              <w:rPr>
                <w:rFonts w:ascii="Calibri" w:hAnsi="Calibri" w:cs="Calibri"/>
                <w:sz w:val="24"/>
                <w:szCs w:val="24"/>
              </w:rPr>
              <w:t xml:space="preserve">The team asked Matthew </w:t>
            </w:r>
            <w:r w:rsidRPr="47EAE4E8" w:rsidR="13B354A1">
              <w:rPr>
                <w:rFonts w:ascii="Calibri" w:hAnsi="Calibri" w:cs="Calibri"/>
                <w:sz w:val="24"/>
                <w:szCs w:val="24"/>
              </w:rPr>
              <w:t xml:space="preserve">about what </w:t>
            </w:r>
            <w:r w:rsidRPr="47EAE4E8" w:rsidR="0CEBC588">
              <w:rPr>
                <w:rFonts w:ascii="Calibri" w:hAnsi="Calibri" w:cs="Calibri"/>
                <w:sz w:val="24"/>
                <w:szCs w:val="24"/>
              </w:rPr>
              <w:t xml:space="preserve">is </w:t>
            </w:r>
            <w:r w:rsidRPr="47EAE4E8" w:rsidR="13B354A1">
              <w:rPr>
                <w:rFonts w:ascii="Calibri" w:hAnsi="Calibri" w:cs="Calibri"/>
                <w:sz w:val="24"/>
                <w:szCs w:val="24"/>
              </w:rPr>
              <w:t>needed for the mid-term review:</w:t>
            </w:r>
          </w:p>
          <w:p w:rsidR="13B354A1" w:rsidP="58759202" w:rsidRDefault="13B354A1" w14:paraId="63FDDF91" w14:textId="74805125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 we need to update old plans in the proposal e.g. we updated issue log in proposal</w:t>
            </w:r>
          </w:p>
          <w:p w:rsidR="13B354A1" w:rsidP="58759202" w:rsidRDefault="13B354A1" w14:paraId="3F0C3D9A" w14:textId="73578B65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13B354A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 we need to update doc in portfolio as well</w:t>
            </w:r>
          </w:p>
          <w:p w:rsidR="58759202" w:rsidP="58759202" w:rsidRDefault="58759202" w14:paraId="2E29D48B" w14:textId="1537C77F">
            <w:pPr>
              <w:pStyle w:val="Normal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  <w:p w:rsidR="58759202" w:rsidP="58759202" w:rsidRDefault="58759202" w14:paraId="6A2E367A" w14:textId="2D3A7AE9">
            <w:pPr>
              <w:pStyle w:val="Normal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  <w:p w:rsidRPr="001508A7" w:rsidR="001F64DF" w:rsidP="16AEF6E0" w:rsidRDefault="001F64DF" w14:paraId="6D9C8D39" wp14:textId="5166E91C">
            <w:pPr>
              <w:pStyle w:val="Normal"/>
              <w:rPr>
                <w:rFonts w:ascii="Calibri" w:hAnsi="Calibri" w:cs="Calibri"/>
              </w:rPr>
            </w:pPr>
            <w:r w:rsidRPr="58759202" w:rsidR="13B354A1">
              <w:rPr>
                <w:rFonts w:ascii="Calibri" w:hAnsi="Calibri" w:cs="Calibri"/>
              </w:rPr>
              <w:t>Presentation meeting: ask Ramesh, can be either next week or week 13 (preferably week 13 6/7 of June)</w:t>
            </w:r>
          </w:p>
        </w:tc>
      </w:tr>
    </w:tbl>
    <w:p xmlns:wp14="http://schemas.microsoft.com/office/word/2010/wordml" w:rsidRPr="001508A7" w:rsidR="00D2521B" w:rsidP="2E0EF3AD" w:rsidRDefault="001F64DF" w14:paraId="25E800D6" wp14:textId="3709D2FE">
      <w:pPr>
        <w:pStyle w:val="Normal"/>
        <w:rPr>
          <w:rFonts w:ascii="Calibri" w:hAnsi="Calibri" w:cs="Calibri"/>
          <w:b w:val="1"/>
          <w:bCs w:val="1"/>
        </w:rPr>
      </w:pPr>
      <w:r w:rsidRPr="2E0EF3AD" w:rsidR="001F64DF">
        <w:rPr>
          <w:rFonts w:ascii="Calibri" w:hAnsi="Calibri" w:cs="Calibri"/>
          <w:b w:val="1"/>
          <w:bCs w:val="1"/>
        </w:rPr>
        <w:t>Next Meeting</w:t>
      </w:r>
    </w:p>
    <w:p xmlns:wp14="http://schemas.microsoft.com/office/word/2010/wordml" w:rsidRPr="001508A7" w:rsidR="00D2521B" w:rsidRDefault="00D2521B" w14:paraId="709E88E4" wp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65"/>
        <w:gridCol w:w="3661"/>
        <w:gridCol w:w="5264"/>
      </w:tblGrid>
      <w:tr xmlns:wp14="http://schemas.microsoft.com/office/word/2010/wordml" w:rsidRPr="001508A7" w:rsidR="00D2521B" w:rsidTr="58759202" w14:paraId="59CF3AC9" wp14:textId="77777777">
        <w:tc>
          <w:tcPr>
            <w:tcW w:w="4726" w:type="dxa"/>
            <w:gridSpan w:val="2"/>
            <w:tcMar/>
            <w:vAlign w:val="center"/>
          </w:tcPr>
          <w:p w:rsidRPr="001508A7" w:rsidR="00D2521B" w:rsidP="16AEF6E0" w:rsidRDefault="00D2521B" w14:paraId="0AA441FC" wp14:textId="612770ED">
            <w:pPr>
              <w:rPr>
                <w:rFonts w:ascii="Calibri" w:hAnsi="Calibri" w:cs="Calibri"/>
                <w:b w:val="1"/>
                <w:bCs w:val="1"/>
              </w:rPr>
            </w:pPr>
            <w:r w:rsidRPr="58759202" w:rsidR="6DE0378F">
              <w:rPr>
                <w:rFonts w:ascii="Calibri" w:hAnsi="Calibri" w:cs="Calibri"/>
                <w:b w:val="1"/>
                <w:bCs w:val="1"/>
              </w:rPr>
              <w:t>Date:</w:t>
            </w:r>
            <w:r w:rsidRPr="58759202" w:rsidR="7E09C118">
              <w:rPr>
                <w:rFonts w:ascii="Calibri" w:hAnsi="Calibri" w:cs="Calibri"/>
                <w:b w:val="1"/>
                <w:bCs w:val="1"/>
              </w:rPr>
              <w:t xml:space="preserve"> </w:t>
            </w:r>
            <w:r w:rsidRPr="58759202" w:rsidR="6FAE90D5">
              <w:rPr>
                <w:rFonts w:ascii="Calibri" w:hAnsi="Calibri" w:cs="Calibri"/>
                <w:b w:val="1"/>
                <w:bCs w:val="1"/>
              </w:rPr>
              <w:t>27</w:t>
            </w:r>
            <w:r w:rsidRPr="58759202" w:rsidR="23AB82D9">
              <w:rPr>
                <w:rFonts w:ascii="Calibri" w:hAnsi="Calibri" w:cs="Calibri"/>
                <w:b w:val="1"/>
                <w:bCs w:val="1"/>
              </w:rPr>
              <w:t>/05/2023</w:t>
            </w:r>
          </w:p>
          <w:p w:rsidRPr="001508A7" w:rsidR="00D2521B" w:rsidP="007D34B2" w:rsidRDefault="00D2521B" w14:paraId="508C98E9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5264" w:type="dxa"/>
            <w:tcMar/>
            <w:vAlign w:val="center"/>
          </w:tcPr>
          <w:p w:rsidRPr="001508A7" w:rsidR="00D2521B" w:rsidP="003B7737" w:rsidRDefault="00D2521B" w14:paraId="5DFB5DF1" wp14:textId="30F88E7F">
            <w:pPr>
              <w:rPr>
                <w:rFonts w:ascii="Calibri" w:hAnsi="Calibri" w:cs="Calibri"/>
              </w:rPr>
            </w:pPr>
            <w:r w:rsidRPr="16AEF6E0" w:rsidR="758787AA">
              <w:rPr>
                <w:rFonts w:ascii="Calibri" w:hAnsi="Calibri" w:cs="Calibri"/>
                <w:b w:val="1"/>
                <w:bCs w:val="1"/>
              </w:rPr>
              <w:t>Time:</w:t>
            </w:r>
            <w:r w:rsidRPr="16AEF6E0" w:rsidR="4270168B">
              <w:rPr>
                <w:rFonts w:ascii="Calibri" w:hAnsi="Calibri" w:cs="Calibri"/>
                <w:b w:val="1"/>
                <w:bCs w:val="1"/>
              </w:rPr>
              <w:t xml:space="preserve"> 9:30am</w:t>
            </w:r>
          </w:p>
          <w:p w:rsidRPr="001508A7" w:rsidR="00D2521B" w:rsidP="007D34B2" w:rsidRDefault="00D2521B" w14:paraId="779F8E76" wp14:textId="77777777">
            <w:pPr>
              <w:rPr>
                <w:rFonts w:ascii="Calibri" w:hAnsi="Calibri" w:cs="Calibri"/>
              </w:rPr>
            </w:pPr>
          </w:p>
        </w:tc>
      </w:tr>
      <w:tr xmlns:wp14="http://schemas.microsoft.com/office/word/2010/wordml" w:rsidRPr="001508A7" w:rsidR="00291757" w:rsidTr="58759202" w14:paraId="14008F52" wp14:textId="77777777">
        <w:tc>
          <w:tcPr>
            <w:tcW w:w="9990" w:type="dxa"/>
            <w:gridSpan w:val="3"/>
            <w:tcMar/>
            <w:vAlign w:val="center"/>
          </w:tcPr>
          <w:p w:rsidRPr="001508A7" w:rsidR="00291757" w:rsidP="00291757" w:rsidRDefault="00291757" w14:paraId="08DCB93C" wp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xmlns:wp14="http://schemas.microsoft.com/office/word/2010/wordml" w:rsidRPr="001508A7" w:rsidR="00291757" w:rsidTr="58759202" w14:paraId="7818863E" wp14:textId="77777777">
        <w:tc>
          <w:tcPr>
            <w:tcW w:w="1065" w:type="dxa"/>
            <w:tcMar/>
            <w:vAlign w:val="center"/>
          </w:tcPr>
          <w:p w:rsidRPr="001508A7" w:rsidR="00291757" w:rsidP="00291757" w:rsidRDefault="00291757" w14:paraId="44F69B9A" wp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Pr="001508A7" w:rsidR="00291757" w:rsidP="58759202" w:rsidRDefault="00291757" w14:paraId="5F07D11E" wp14:textId="21F04235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2817E7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Try make our progress more linear/steady</w:t>
            </w:r>
          </w:p>
        </w:tc>
      </w:tr>
      <w:tr xmlns:wp14="http://schemas.microsoft.com/office/word/2010/wordml" w:rsidRPr="001508A7" w:rsidR="00291757" w:rsidTr="58759202" w14:paraId="41508A3C" wp14:textId="77777777">
        <w:trPr>
          <w:trHeight w:val="70"/>
        </w:trPr>
        <w:tc>
          <w:tcPr>
            <w:tcW w:w="1065" w:type="dxa"/>
            <w:tcMar/>
            <w:vAlign w:val="center"/>
          </w:tcPr>
          <w:p w:rsidRPr="001508A7" w:rsidR="00291757" w:rsidP="00291757" w:rsidRDefault="00291757" w14:paraId="43D6B1D6" wp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Pr="001508A7" w:rsidR="00291757" w:rsidP="16AEF6E0" w:rsidRDefault="00291757" w14:paraId="17DBC151" wp14:textId="5BB24E3D">
            <w:pPr>
              <w:pStyle w:val="Normal"/>
            </w:pPr>
            <w:r w:rsidRPr="58759202" w:rsidR="2817E7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Send status report/ changes in proposal to Matthew before Friday meeting</w:t>
            </w:r>
          </w:p>
        </w:tc>
      </w:tr>
      <w:tr xmlns:wp14="http://schemas.microsoft.com/office/word/2010/wordml" w:rsidRPr="001508A7" w:rsidR="00314DCA" w:rsidTr="58759202" w14:paraId="6F8BD81B" wp14:textId="77777777">
        <w:trPr>
          <w:trHeight w:val="70"/>
        </w:trPr>
        <w:tc>
          <w:tcPr>
            <w:tcW w:w="1065" w:type="dxa"/>
            <w:tcMar/>
            <w:vAlign w:val="center"/>
          </w:tcPr>
          <w:p w:rsidRPr="001508A7" w:rsidR="00314DCA" w:rsidP="00291757" w:rsidRDefault="00314DCA" w14:paraId="2613E9C1" wp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Pr="001508A7" w:rsidR="00314DCA" w:rsidP="58759202" w:rsidRDefault="00314DCA" w14:paraId="1037B8A3" wp14:textId="253A87C5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2817E7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We </w:t>
            </w:r>
            <w:r w:rsidRPr="58759202" w:rsidR="2817E7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must</w:t>
            </w:r>
            <w:r w:rsidRPr="58759202" w:rsidR="2817E7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make PowerPoint as well</w:t>
            </w:r>
          </w:p>
        </w:tc>
      </w:tr>
      <w:tr w:rsidR="16AEF6E0" w:rsidTr="58759202" w14:paraId="09805D5C">
        <w:trPr>
          <w:trHeight w:val="70"/>
        </w:trPr>
        <w:tc>
          <w:tcPr>
            <w:tcW w:w="1065" w:type="dxa"/>
            <w:tcMar/>
            <w:vAlign w:val="center"/>
          </w:tcPr>
          <w:p w:rsidR="16AEF6E0" w:rsidP="16AEF6E0" w:rsidRDefault="16AEF6E0" w14:paraId="179E7350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8925" w:type="dxa"/>
            <w:gridSpan w:val="2"/>
            <w:tcMar/>
            <w:vAlign w:val="center"/>
          </w:tcPr>
          <w:p w:rsidR="06A1C4CB" w:rsidP="58759202" w:rsidRDefault="06A1C4CB" w14:paraId="5169B20B" w14:textId="3A5435F2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759202" w:rsidR="2817E7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Page numbers are irrelevant</w:t>
            </w:r>
          </w:p>
        </w:tc>
      </w:tr>
    </w:tbl>
    <w:p w:rsidR="16AEF6E0" w:rsidRDefault="16AEF6E0" w14:paraId="108E213C" w14:textId="5D320B05"/>
    <w:p xmlns:wp14="http://schemas.microsoft.com/office/word/2010/wordml" w:rsidRPr="001508A7" w:rsidR="00D2521B" w:rsidRDefault="00D2521B" w14:paraId="120C4E94" wp14:textId="77777777">
      <w:pPr>
        <w:rPr>
          <w:rFonts w:ascii="Calibri" w:hAnsi="Calibri" w:cs="Calibri"/>
        </w:rPr>
      </w:pPr>
    </w:p>
    <w:p xmlns:wp14="http://schemas.microsoft.com/office/word/2010/wordml" w:rsidRPr="001508A7" w:rsidR="00314DCA" w:rsidP="00314DCA" w:rsidRDefault="00314DCA" w14:paraId="42AFC42D" wp14:textId="77777777">
      <w:pPr>
        <w:jc w:val="center"/>
        <w:rPr>
          <w:rFonts w:ascii="Calibri" w:hAnsi="Calibri" w:cs="Calibri"/>
          <w:b/>
        </w:rPr>
      </w:pPr>
    </w:p>
    <w:sectPr w:rsidRPr="001508A7" w:rsidR="00314DCA" w:rsidSect="001508A7">
      <w:headerReference w:type="default" r:id="rId10"/>
      <w:footerReference w:type="default" r:id="rId11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01CC0" w:rsidRDefault="00501CC0" w14:paraId="3C0395D3" wp14:textId="77777777">
      <w:r>
        <w:separator/>
      </w:r>
    </w:p>
  </w:endnote>
  <w:endnote w:type="continuationSeparator" w:id="0">
    <w:p xmlns:wp14="http://schemas.microsoft.com/office/word/2010/wordml" w:rsidR="00501CC0" w:rsidRDefault="00501CC0" w14:paraId="3254BC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12A4F" w:rsidP="00076A72" w:rsidRDefault="00412A4F" w14:paraId="2D3F0BEC" wp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xmlns:wp14="http://schemas.microsoft.com/office/word/2010/wordml" w:rsidRPr="00076A72" w:rsidR="00412A4F" w:rsidP="00076A72" w:rsidRDefault="00412A4F" w14:paraId="7C589E17" wp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01CC0" w:rsidRDefault="00501CC0" w14:paraId="271CA723" wp14:textId="77777777">
      <w:r>
        <w:separator/>
      </w:r>
    </w:p>
  </w:footnote>
  <w:footnote w:type="continuationSeparator" w:id="0">
    <w:p xmlns:wp14="http://schemas.microsoft.com/office/word/2010/wordml" w:rsidR="00501CC0" w:rsidRDefault="00501CC0" w14:paraId="75FBE4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1508A7" w:rsidP="00C258FA" w:rsidRDefault="00EF6797" w14:paraId="3FEF3318" wp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5079C72F" wp14:editId="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1508A7" w:rsidP="00C258FA" w:rsidRDefault="001508A7" w14:paraId="75CF4315" wp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xmlns:wp14="http://schemas.microsoft.com/office/word/2010/wordml" w:rsidR="001508A7" w:rsidP="00C258FA" w:rsidRDefault="001508A7" w14:paraId="3CB648E9" wp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xmlns:wp14="http://schemas.microsoft.com/office/word/2010/wordml" w:rsidRPr="001508A7" w:rsidR="00412A4F" w:rsidP="001508A7" w:rsidRDefault="00412A4F" w14:paraId="0C03B16E" wp14:textId="7777777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Pr="001508A7" w:rsidR="00C258FA">
      <w:rPr>
        <w:color w:val="339FAD"/>
      </w:rPr>
      <w:t xml:space="preserve"> Minutes</w:t>
    </w:r>
  </w:p>
  <w:p xmlns:wp14="http://schemas.microsoft.com/office/word/2010/wordml" w:rsidR="00412A4F" w:rsidP="00076A72" w:rsidRDefault="00412A4F" w14:paraId="0C178E9E" wp14:textId="77777777">
    <w:pPr>
      <w:pStyle w:val="Header"/>
      <w:pBdr>
        <w:bottom w:val="single" w:color="auto" w:sz="4" w:space="1"/>
      </w:pBdr>
    </w:pPr>
  </w:p>
</w:hdr>
</file>

<file path=word/intelligence2.xml><?xml version="1.0" encoding="utf-8"?>
<int2:intelligence xmlns:int2="http://schemas.microsoft.com/office/intelligence/2020/intelligence">
  <int2:observations>
    <int2:textHash int2:hashCode="ojxCkqFr85dL9h" int2:id="TUwqUC5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72aab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750b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b9a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553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5c6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b1c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4e7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1402291685">
    <w:abstractNumId w:val="0"/>
  </w:num>
  <w:num w:numId="2" w16cid:durableId="847255391">
    <w:abstractNumId w:val="12"/>
  </w:num>
  <w:num w:numId="3" w16cid:durableId="1592205758">
    <w:abstractNumId w:val="16"/>
  </w:num>
  <w:num w:numId="4" w16cid:durableId="904726547">
    <w:abstractNumId w:val="6"/>
  </w:num>
  <w:num w:numId="5" w16cid:durableId="1962103588">
    <w:abstractNumId w:val="2"/>
  </w:num>
  <w:num w:numId="6" w16cid:durableId="1115057491">
    <w:abstractNumId w:val="8"/>
  </w:num>
  <w:num w:numId="7" w16cid:durableId="1386486058">
    <w:abstractNumId w:val="14"/>
  </w:num>
  <w:num w:numId="8" w16cid:durableId="254018224">
    <w:abstractNumId w:val="4"/>
  </w:num>
  <w:num w:numId="9" w16cid:durableId="991715478">
    <w:abstractNumId w:val="10"/>
  </w:num>
  <w:num w:numId="10" w16cid:durableId="607851122">
    <w:abstractNumId w:val="17"/>
  </w:num>
  <w:num w:numId="11" w16cid:durableId="1128012255">
    <w:abstractNumId w:val="13"/>
  </w:num>
  <w:num w:numId="12" w16cid:durableId="1009209873">
    <w:abstractNumId w:val="19"/>
  </w:num>
  <w:num w:numId="13" w16cid:durableId="787243023">
    <w:abstractNumId w:val="5"/>
  </w:num>
  <w:num w:numId="14" w16cid:durableId="1963417160">
    <w:abstractNumId w:val="15"/>
  </w:num>
  <w:num w:numId="15" w16cid:durableId="741177567">
    <w:abstractNumId w:val="7"/>
  </w:num>
  <w:num w:numId="16" w16cid:durableId="1544488739">
    <w:abstractNumId w:val="9"/>
  </w:num>
  <w:num w:numId="17" w16cid:durableId="1808549317">
    <w:abstractNumId w:val="3"/>
  </w:num>
  <w:num w:numId="18" w16cid:durableId="1543126223">
    <w:abstractNumId w:val="20"/>
  </w:num>
  <w:num w:numId="19" w16cid:durableId="416901047">
    <w:abstractNumId w:val="1"/>
  </w:num>
  <w:num w:numId="20" w16cid:durableId="714887455">
    <w:abstractNumId w:val="11"/>
  </w:num>
  <w:num w:numId="21" w16cid:durableId="1629780738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15049"/>
    <w:rsid w:val="0005463E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6BBF"/>
    <w:rsid w:val="001840C5"/>
    <w:rsid w:val="001864BD"/>
    <w:rsid w:val="001A565E"/>
    <w:rsid w:val="001C2C25"/>
    <w:rsid w:val="001F64DF"/>
    <w:rsid w:val="00200807"/>
    <w:rsid w:val="002127C1"/>
    <w:rsid w:val="00212FE6"/>
    <w:rsid w:val="00222A45"/>
    <w:rsid w:val="002454E4"/>
    <w:rsid w:val="00257AC0"/>
    <w:rsid w:val="00287455"/>
    <w:rsid w:val="00291757"/>
    <w:rsid w:val="00314DCA"/>
    <w:rsid w:val="00314F95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895"/>
    <w:rsid w:val="00412A4F"/>
    <w:rsid w:val="00415CB7"/>
    <w:rsid w:val="00434CBE"/>
    <w:rsid w:val="00441AF8"/>
    <w:rsid w:val="004B0323"/>
    <w:rsid w:val="004C4C6E"/>
    <w:rsid w:val="004D4CB6"/>
    <w:rsid w:val="00501CC0"/>
    <w:rsid w:val="00503E9C"/>
    <w:rsid w:val="005128D7"/>
    <w:rsid w:val="00550BED"/>
    <w:rsid w:val="00584013"/>
    <w:rsid w:val="005B28B3"/>
    <w:rsid w:val="005C4D16"/>
    <w:rsid w:val="005E262F"/>
    <w:rsid w:val="00612E1A"/>
    <w:rsid w:val="00616B99"/>
    <w:rsid w:val="006305BB"/>
    <w:rsid w:val="00641F2C"/>
    <w:rsid w:val="0066526C"/>
    <w:rsid w:val="0069099A"/>
    <w:rsid w:val="00696D45"/>
    <w:rsid w:val="006A6893"/>
    <w:rsid w:val="006B6052"/>
    <w:rsid w:val="006C1562"/>
    <w:rsid w:val="006C278D"/>
    <w:rsid w:val="006C75C0"/>
    <w:rsid w:val="006E2523"/>
    <w:rsid w:val="00712959"/>
    <w:rsid w:val="00737628"/>
    <w:rsid w:val="00746394"/>
    <w:rsid w:val="00763461"/>
    <w:rsid w:val="00771F13"/>
    <w:rsid w:val="00791050"/>
    <w:rsid w:val="007B45DF"/>
    <w:rsid w:val="007D34B2"/>
    <w:rsid w:val="00823AE9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17B50"/>
    <w:rsid w:val="00A33A72"/>
    <w:rsid w:val="00A3750B"/>
    <w:rsid w:val="00A5230D"/>
    <w:rsid w:val="00A526C6"/>
    <w:rsid w:val="00A82113"/>
    <w:rsid w:val="00A9540F"/>
    <w:rsid w:val="00AA73DB"/>
    <w:rsid w:val="00AD1BD9"/>
    <w:rsid w:val="00B1470C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717FF"/>
    <w:rsid w:val="00C91AF7"/>
    <w:rsid w:val="00CA5355"/>
    <w:rsid w:val="00CB3F38"/>
    <w:rsid w:val="00D13685"/>
    <w:rsid w:val="00D13EBB"/>
    <w:rsid w:val="00D17A94"/>
    <w:rsid w:val="00D2521B"/>
    <w:rsid w:val="00D52C18"/>
    <w:rsid w:val="00D611D7"/>
    <w:rsid w:val="00D6542D"/>
    <w:rsid w:val="00D72A41"/>
    <w:rsid w:val="00D72EF2"/>
    <w:rsid w:val="00D9021C"/>
    <w:rsid w:val="00D93310"/>
    <w:rsid w:val="00DB6C6C"/>
    <w:rsid w:val="00DC1E8C"/>
    <w:rsid w:val="00DC2154"/>
    <w:rsid w:val="00DC79B1"/>
    <w:rsid w:val="00DDA8C0"/>
    <w:rsid w:val="00E16A49"/>
    <w:rsid w:val="00E80544"/>
    <w:rsid w:val="00E846C2"/>
    <w:rsid w:val="00E90187"/>
    <w:rsid w:val="00E944A8"/>
    <w:rsid w:val="00EC2AD6"/>
    <w:rsid w:val="00EC6D43"/>
    <w:rsid w:val="00EC7DEA"/>
    <w:rsid w:val="00ED2597"/>
    <w:rsid w:val="00EF6797"/>
    <w:rsid w:val="00F1110A"/>
    <w:rsid w:val="00F41AF1"/>
    <w:rsid w:val="00F50B81"/>
    <w:rsid w:val="00F61321"/>
    <w:rsid w:val="00F65D6D"/>
    <w:rsid w:val="00F75714"/>
    <w:rsid w:val="00F85041"/>
    <w:rsid w:val="00F93DEC"/>
    <w:rsid w:val="00FB4BE7"/>
    <w:rsid w:val="00FB6867"/>
    <w:rsid w:val="00FD6AFA"/>
    <w:rsid w:val="01C9C574"/>
    <w:rsid w:val="02F89462"/>
    <w:rsid w:val="03858408"/>
    <w:rsid w:val="03884F90"/>
    <w:rsid w:val="06A1C4CB"/>
    <w:rsid w:val="0C1AD61F"/>
    <w:rsid w:val="0C82C3B2"/>
    <w:rsid w:val="0CA25009"/>
    <w:rsid w:val="0CEBC588"/>
    <w:rsid w:val="0CF013F9"/>
    <w:rsid w:val="0E9D737C"/>
    <w:rsid w:val="104B8072"/>
    <w:rsid w:val="113D0C78"/>
    <w:rsid w:val="13B354A1"/>
    <w:rsid w:val="14000DD8"/>
    <w:rsid w:val="162239C7"/>
    <w:rsid w:val="16AEF6E0"/>
    <w:rsid w:val="16BDA649"/>
    <w:rsid w:val="1908B714"/>
    <w:rsid w:val="1D30D765"/>
    <w:rsid w:val="1D6F1B51"/>
    <w:rsid w:val="1E237D06"/>
    <w:rsid w:val="1FBF4D67"/>
    <w:rsid w:val="20C89093"/>
    <w:rsid w:val="21AA9B90"/>
    <w:rsid w:val="22B4437C"/>
    <w:rsid w:val="23AB82D9"/>
    <w:rsid w:val="23FFDC26"/>
    <w:rsid w:val="25656B9A"/>
    <w:rsid w:val="25656B9A"/>
    <w:rsid w:val="26E9470C"/>
    <w:rsid w:val="2787B49F"/>
    <w:rsid w:val="278AF803"/>
    <w:rsid w:val="27CA5F4C"/>
    <w:rsid w:val="27CA5F4C"/>
    <w:rsid w:val="2817E762"/>
    <w:rsid w:val="2A47D6B9"/>
    <w:rsid w:val="2E0EF3AD"/>
    <w:rsid w:val="2E9DE5D2"/>
    <w:rsid w:val="2EFB2EBC"/>
    <w:rsid w:val="2F4B00E3"/>
    <w:rsid w:val="3243EEA2"/>
    <w:rsid w:val="3243EEA2"/>
    <w:rsid w:val="32ED3473"/>
    <w:rsid w:val="345064E6"/>
    <w:rsid w:val="35A1E8C2"/>
    <w:rsid w:val="35E8774F"/>
    <w:rsid w:val="36ED1844"/>
    <w:rsid w:val="3806BBF7"/>
    <w:rsid w:val="3897A430"/>
    <w:rsid w:val="3978A709"/>
    <w:rsid w:val="3B603139"/>
    <w:rsid w:val="3BF2BE6E"/>
    <w:rsid w:val="3D2744AF"/>
    <w:rsid w:val="3EFE3A94"/>
    <w:rsid w:val="401A79FF"/>
    <w:rsid w:val="4270168B"/>
    <w:rsid w:val="43521AC1"/>
    <w:rsid w:val="43BE7B42"/>
    <w:rsid w:val="43FDD053"/>
    <w:rsid w:val="455A396B"/>
    <w:rsid w:val="46314DE1"/>
    <w:rsid w:val="465B2EA0"/>
    <w:rsid w:val="4751C734"/>
    <w:rsid w:val="47EAE4E8"/>
    <w:rsid w:val="48258BE4"/>
    <w:rsid w:val="4992CF62"/>
    <w:rsid w:val="4A60EF55"/>
    <w:rsid w:val="4B2E9FC3"/>
    <w:rsid w:val="4E7F4D2F"/>
    <w:rsid w:val="4F6B229C"/>
    <w:rsid w:val="509CA9D6"/>
    <w:rsid w:val="52D53B96"/>
    <w:rsid w:val="54B0D5B7"/>
    <w:rsid w:val="584DFCC7"/>
    <w:rsid w:val="58759202"/>
    <w:rsid w:val="597BA4CE"/>
    <w:rsid w:val="59AB1F30"/>
    <w:rsid w:val="5B1E68EE"/>
    <w:rsid w:val="5B1E68EE"/>
    <w:rsid w:val="5CC24A03"/>
    <w:rsid w:val="5D5AD656"/>
    <w:rsid w:val="5F8211A0"/>
    <w:rsid w:val="608B07B3"/>
    <w:rsid w:val="65490151"/>
    <w:rsid w:val="67AEE081"/>
    <w:rsid w:val="6A49E540"/>
    <w:rsid w:val="6A5FFEC1"/>
    <w:rsid w:val="6AC55ACE"/>
    <w:rsid w:val="6C612B2F"/>
    <w:rsid w:val="6CCD9888"/>
    <w:rsid w:val="6DE0378F"/>
    <w:rsid w:val="6DE5F837"/>
    <w:rsid w:val="6FAE90D5"/>
    <w:rsid w:val="709838CA"/>
    <w:rsid w:val="74484F41"/>
    <w:rsid w:val="758787AA"/>
    <w:rsid w:val="75BBFCD6"/>
    <w:rsid w:val="77C75B36"/>
    <w:rsid w:val="77C75B36"/>
    <w:rsid w:val="7801D4E9"/>
    <w:rsid w:val="79A2E90B"/>
    <w:rsid w:val="7A71F94D"/>
    <w:rsid w:val="7AF3F2E4"/>
    <w:rsid w:val="7B363247"/>
    <w:rsid w:val="7B78DCF4"/>
    <w:rsid w:val="7E09C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9759774"/>
  <w15:chartTrackingRefBased/>
  <w15:docId w15:val="{07F5F309-C2F6-49AE-ABE2-08EAFC7FA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val="en-U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d3c0b185ba4546f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mcdata1\Project%20Data\QMS\Minutes%20of%20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2EDD4-E706-4713-AFAE-EE22918535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689CA-09D1-4E0A-999E-DA7381B78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153CD-DB1D-424C-B928-EE57B82D6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Minutes of Meeting.dot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Harshil Patel</lastModifiedBy>
  <revision>10</revision>
  <dcterms:created xsi:type="dcterms:W3CDTF">2023-05-26T06:03:00.0000000Z</dcterms:created>
  <dcterms:modified xsi:type="dcterms:W3CDTF">2023-05-29T19:33:23.0400302Z</dcterms:modified>
</coreProperties>
</file>